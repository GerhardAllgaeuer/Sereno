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BAAA" w14:textId="5631C667" w:rsidR="00554596" w:rsidRDefault="00554596" w:rsidP="00554596">
      <w:pPr>
        <w:pStyle w:val="Titel"/>
        <w:tabs>
          <w:tab w:val="left" w:pos="1509"/>
        </w:tabs>
      </w:pPr>
      <w:r>
        <w:t>Dokumentationstitel</w:t>
      </w:r>
    </w:p>
    <w:p w14:paraId="70E8E041" w14:textId="6515D9FC" w:rsidR="00F3016B" w:rsidRDefault="00F3016B" w:rsidP="00554596">
      <w:pPr>
        <w:pStyle w:val="Titel"/>
        <w:tabs>
          <w:tab w:val="left" w:pos="1509"/>
        </w:tabs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22"/>
        <w:gridCol w:w="3918"/>
      </w:tblGrid>
      <w:tr w:rsidR="00996DC7" w:rsidRPr="00AF015F" w14:paraId="3B641260" w14:textId="77777777" w:rsidTr="00996DC7">
        <w:tc>
          <w:tcPr>
            <w:tcW w:w="2122" w:type="dxa"/>
          </w:tcPr>
          <w:p w14:paraId="5E131401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Verantwortlich</w:t>
            </w:r>
          </w:p>
        </w:tc>
        <w:tc>
          <w:tcPr>
            <w:tcW w:w="3918" w:type="dxa"/>
          </w:tcPr>
          <w:p w14:paraId="1CF34328" w14:textId="1A4BFDD7" w:rsidR="00996DC7" w:rsidRPr="00AF015F" w:rsidRDefault="00996DC7" w:rsidP="00F54181">
            <w:pPr>
              <w:rPr>
                <w:szCs w:val="20"/>
              </w:rPr>
            </w:pPr>
            <w:hyperlink r:id="rId7" w:history="1">
              <w:r w:rsidRPr="00907DDF">
                <w:rPr>
                  <w:rStyle w:val="Hyperlink"/>
                  <w:rFonts w:ascii="AvenirNext LT Pro Regular" w:hAnsi="AvenirNext LT Pro Regular"/>
                  <w:sz w:val="20"/>
                </w:rPr>
                <w:t>mitarbeiter1@test.com</w:t>
              </w:r>
            </w:hyperlink>
          </w:p>
        </w:tc>
      </w:tr>
      <w:tr w:rsidR="00996DC7" w:rsidRPr="00AF015F" w14:paraId="471421FC" w14:textId="77777777" w:rsidTr="00996DC7">
        <w:tc>
          <w:tcPr>
            <w:tcW w:w="2122" w:type="dxa"/>
          </w:tcPr>
          <w:p w14:paraId="0921B33D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Information</w:t>
            </w:r>
          </w:p>
        </w:tc>
        <w:tc>
          <w:tcPr>
            <w:tcW w:w="3918" w:type="dxa"/>
          </w:tcPr>
          <w:p w14:paraId="6CE5CDC6" w14:textId="4673447F" w:rsidR="00996DC7" w:rsidRPr="00AF015F" w:rsidRDefault="008C42B7" w:rsidP="00F54181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t>lle</w:t>
            </w:r>
          </w:p>
        </w:tc>
      </w:tr>
      <w:tr w:rsidR="00996DC7" w:rsidRPr="00AF015F" w14:paraId="0D5BC6A4" w14:textId="77777777" w:rsidTr="00996DC7">
        <w:tc>
          <w:tcPr>
            <w:tcW w:w="2122" w:type="dxa"/>
          </w:tcPr>
          <w:p w14:paraId="6A68A087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Nächste Prüfung</w:t>
            </w:r>
          </w:p>
        </w:tc>
        <w:tc>
          <w:tcPr>
            <w:tcW w:w="3918" w:type="dxa"/>
          </w:tcPr>
          <w:p w14:paraId="4AE34F08" w14:textId="77777777" w:rsidR="00996DC7" w:rsidRPr="00AF015F" w:rsidRDefault="00996DC7" w:rsidP="00F54181">
            <w:r w:rsidRPr="00AF015F">
              <w:t>01</w:t>
            </w:r>
            <w:r w:rsidRPr="003B0D36">
              <w:t>.11.2024</w:t>
            </w:r>
          </w:p>
        </w:tc>
      </w:tr>
      <w:tr w:rsidR="00996DC7" w:rsidRPr="00AF015F" w14:paraId="207030B3" w14:textId="77777777" w:rsidTr="00996DC7">
        <w:tc>
          <w:tcPr>
            <w:tcW w:w="2122" w:type="dxa"/>
          </w:tcPr>
          <w:p w14:paraId="4DA1C513" w14:textId="205D7804" w:rsidR="00996DC7" w:rsidRPr="00AF015F" w:rsidRDefault="00996DC7" w:rsidP="00F54181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t>yp</w:t>
            </w:r>
          </w:p>
        </w:tc>
        <w:tc>
          <w:tcPr>
            <w:tcW w:w="3918" w:type="dxa"/>
          </w:tcPr>
          <w:p w14:paraId="52123B0D" w14:textId="091B7BB6" w:rsidR="00996DC7" w:rsidRPr="00AF015F" w:rsidRDefault="00996DC7" w:rsidP="00F54181">
            <w:r>
              <w:t>Anleitung</w:t>
            </w:r>
          </w:p>
        </w:tc>
      </w:tr>
    </w:tbl>
    <w:p w14:paraId="6ABDDCDF" w14:textId="77777777" w:rsidR="00554596" w:rsidRDefault="00554596" w:rsidP="00554596"/>
    <w:p w14:paraId="787DA242" w14:textId="77777777" w:rsidR="00554596" w:rsidRDefault="00554596" w:rsidP="00554596"/>
    <w:p w14:paraId="7D73D2B8" w14:textId="77777777" w:rsidR="00996DC7" w:rsidRDefault="00996DC7" w:rsidP="00554596"/>
    <w:p w14:paraId="12833090" w14:textId="77777777" w:rsidR="00554596" w:rsidRPr="00554596" w:rsidRDefault="00554596" w:rsidP="00554596"/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8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tbl>
      <w:tblPr>
        <w:tblStyle w:val="Tabellenraster"/>
        <w:tblW w:w="0" w:type="auto"/>
        <w:tblLook w:val="0400" w:firstRow="0" w:lastRow="0" w:firstColumn="0" w:lastColumn="0" w:noHBand="0" w:noVBand="1"/>
      </w:tblPr>
      <w:tblGrid>
        <w:gridCol w:w="2830"/>
        <w:gridCol w:w="3402"/>
      </w:tblGrid>
      <w:tr w:rsidR="002E7CA1" w14:paraId="7A3E5925" w14:textId="77777777" w:rsidTr="004B6B3E">
        <w:tc>
          <w:tcPr>
            <w:tcW w:w="2830" w:type="dxa"/>
          </w:tcPr>
          <w:p w14:paraId="56ED6A01" w14:textId="6047B10D" w:rsidR="002E7CA1" w:rsidRDefault="002E7CA1" w:rsidP="004A46E0">
            <w:r>
              <w:t>Zeile 1, Spalte 1</w:t>
            </w:r>
          </w:p>
        </w:tc>
        <w:tc>
          <w:tcPr>
            <w:tcW w:w="3402" w:type="dxa"/>
          </w:tcPr>
          <w:p w14:paraId="6D0880B4" w14:textId="167A0E80" w:rsidR="002E7CA1" w:rsidRDefault="002E7CA1" w:rsidP="004A46E0">
            <w:r>
              <w:t>Zeile 1, Spalte 2</w:t>
            </w:r>
          </w:p>
        </w:tc>
      </w:tr>
      <w:tr w:rsidR="002E7CA1" w14:paraId="2928676D" w14:textId="77777777" w:rsidTr="004B6B3E">
        <w:tc>
          <w:tcPr>
            <w:tcW w:w="2830" w:type="dxa"/>
          </w:tcPr>
          <w:p w14:paraId="44EEE60A" w14:textId="0061C7C4" w:rsidR="002E7CA1" w:rsidRDefault="002E7CA1" w:rsidP="002E7CA1">
            <w:r>
              <w:t>Zeile 2, Spalte 1</w:t>
            </w:r>
          </w:p>
        </w:tc>
        <w:tc>
          <w:tcPr>
            <w:tcW w:w="3402" w:type="dxa"/>
          </w:tcPr>
          <w:p w14:paraId="1BFBE261" w14:textId="2A0FDC50" w:rsidR="002E7CA1" w:rsidRDefault="002E7CA1" w:rsidP="002E7CA1">
            <w:r>
              <w:t>Zeile 2, Spalte 2</w:t>
            </w:r>
          </w:p>
        </w:tc>
      </w:tr>
    </w:tbl>
    <w:p w14:paraId="10C189B2" w14:textId="77777777" w:rsidR="002E7CA1" w:rsidRDefault="002E7CA1" w:rsidP="004A46E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3823"/>
        <w:gridCol w:w="5103"/>
      </w:tblGrid>
      <w:tr w:rsidR="002E7CA1" w14:paraId="430EEE01" w14:textId="77777777" w:rsidTr="006B586D">
        <w:tc>
          <w:tcPr>
            <w:tcW w:w="3823" w:type="dxa"/>
          </w:tcPr>
          <w:p w14:paraId="1CFB9BD5" w14:textId="2A3E2995" w:rsidR="002E7CA1" w:rsidRDefault="002E7CA1" w:rsidP="00C620BB">
            <w:r>
              <w:t>Kopfzeile, Spalte 1</w:t>
            </w:r>
          </w:p>
        </w:tc>
        <w:tc>
          <w:tcPr>
            <w:tcW w:w="5103" w:type="dxa"/>
          </w:tcPr>
          <w:p w14:paraId="7B95F618" w14:textId="322906ED" w:rsidR="002E7CA1" w:rsidRDefault="002E7CA1" w:rsidP="00C620BB">
            <w:r>
              <w:t>Kopfzeile, Spalte 2</w:t>
            </w:r>
          </w:p>
        </w:tc>
      </w:tr>
      <w:tr w:rsidR="002E7CA1" w14:paraId="67E0BB5B" w14:textId="77777777" w:rsidTr="006B586D">
        <w:tc>
          <w:tcPr>
            <w:tcW w:w="3823" w:type="dxa"/>
          </w:tcPr>
          <w:p w14:paraId="0942BC0D" w14:textId="77777777" w:rsidR="002E7CA1" w:rsidRDefault="002E7CA1" w:rsidP="00C620BB">
            <w:r>
              <w:t>Zeile 1, Spalte 1</w:t>
            </w:r>
          </w:p>
        </w:tc>
        <w:tc>
          <w:tcPr>
            <w:tcW w:w="5103" w:type="dxa"/>
          </w:tcPr>
          <w:p w14:paraId="6034E276" w14:textId="77777777" w:rsidR="002E7CA1" w:rsidRDefault="002E7CA1" w:rsidP="00C620BB">
            <w:r>
              <w:t>Zeile 1, Spalte 2</w:t>
            </w:r>
          </w:p>
        </w:tc>
      </w:tr>
      <w:tr w:rsidR="002E7CA1" w14:paraId="30EFE3D9" w14:textId="77777777" w:rsidTr="006B586D">
        <w:tc>
          <w:tcPr>
            <w:tcW w:w="3823" w:type="dxa"/>
          </w:tcPr>
          <w:p w14:paraId="338080E1" w14:textId="77777777" w:rsidR="002E7CA1" w:rsidRDefault="002E7CA1" w:rsidP="00C620BB">
            <w:r>
              <w:t>Zeile 2, Spalte 1</w:t>
            </w:r>
          </w:p>
        </w:tc>
        <w:tc>
          <w:tcPr>
            <w:tcW w:w="5103" w:type="dxa"/>
          </w:tcPr>
          <w:p w14:paraId="63DD0403" w14:textId="77777777" w:rsidR="002E7CA1" w:rsidRDefault="002E7CA1" w:rsidP="00C620BB">
            <w:r>
              <w:t>Zeile 2, Spalte 2</w:t>
            </w:r>
          </w:p>
        </w:tc>
      </w:tr>
    </w:tbl>
    <w:p w14:paraId="1DE22F71" w14:textId="77777777" w:rsidR="002E7CA1" w:rsidRPr="004A46E0" w:rsidRDefault="002E7CA1" w:rsidP="004A46E0"/>
    <w:sectPr w:rsidR="002E7CA1" w:rsidRPr="004A46E0" w:rsidSect="00F3016B">
      <w:headerReference w:type="default" r:id="rId9"/>
      <w:footerReference w:type="default" r:id="rId10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8282E" w14:textId="77777777" w:rsidR="003917F6" w:rsidRDefault="003917F6">
      <w:r>
        <w:separator/>
      </w:r>
    </w:p>
  </w:endnote>
  <w:endnote w:type="continuationSeparator" w:id="0">
    <w:p w14:paraId="5E318C67" w14:textId="77777777" w:rsidR="003917F6" w:rsidRDefault="0039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E2AC4" w14:textId="77777777" w:rsidR="003917F6" w:rsidRDefault="003917F6">
      <w:r>
        <w:separator/>
      </w:r>
    </w:p>
  </w:footnote>
  <w:footnote w:type="continuationSeparator" w:id="0">
    <w:p w14:paraId="46E6C859" w14:textId="77777777" w:rsidR="003917F6" w:rsidRDefault="0039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92A67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17B07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917F6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54596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C42B7"/>
    <w:rsid w:val="008D6553"/>
    <w:rsid w:val="008E766F"/>
    <w:rsid w:val="008F4435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96DC7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arbeiter1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24</cp:revision>
  <cp:lastPrinted>2010-10-27T10:24:00Z</cp:lastPrinted>
  <dcterms:created xsi:type="dcterms:W3CDTF">2025-02-20T19:54:00Z</dcterms:created>
  <dcterms:modified xsi:type="dcterms:W3CDTF">2025-02-24T07:07:00Z</dcterms:modified>
</cp:coreProperties>
</file>