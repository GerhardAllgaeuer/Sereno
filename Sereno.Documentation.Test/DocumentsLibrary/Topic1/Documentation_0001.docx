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4BAAA" w14:textId="5631C667" w:rsidR="00554596" w:rsidRDefault="00554596" w:rsidP="00554596">
      <w:pPr>
        <w:pStyle w:val="Titel"/>
        <w:tabs>
          <w:tab w:val="left" w:pos="1509"/>
        </w:tabs>
      </w:pPr>
      <w:r>
        <w:t>Dokumentationstitel</w:t>
      </w:r>
    </w:p>
    <w:p w14:paraId="70E8E041" w14:textId="6515D9FC" w:rsidR="00F3016B" w:rsidRDefault="00F3016B" w:rsidP="00B455C7"/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80" w:firstRow="0" w:lastRow="0" w:firstColumn="1" w:lastColumn="0" w:noHBand="0" w:noVBand="1"/>
      </w:tblPr>
      <w:tblGrid>
        <w:gridCol w:w="2122"/>
        <w:gridCol w:w="3918"/>
      </w:tblGrid>
      <w:tr w:rsidR="00996DC7" w:rsidRPr="00AF015F" w14:paraId="3B641260" w14:textId="77777777" w:rsidTr="00636AB9">
        <w:tc>
          <w:tcPr>
            <w:tcW w:w="2122" w:type="dxa"/>
          </w:tcPr>
          <w:p w14:paraId="5E131401" w14:textId="77777777" w:rsidR="00996DC7" w:rsidRPr="00AF015F" w:rsidRDefault="00996DC7" w:rsidP="00F54181">
            <w:pPr>
              <w:rPr>
                <w:szCs w:val="20"/>
              </w:rPr>
            </w:pPr>
            <w:r w:rsidRPr="00AF015F">
              <w:rPr>
                <w:szCs w:val="20"/>
              </w:rPr>
              <w:t>Verantwortlich</w:t>
            </w:r>
          </w:p>
        </w:tc>
        <w:tc>
          <w:tcPr>
            <w:tcW w:w="3918" w:type="dxa"/>
          </w:tcPr>
          <w:p w14:paraId="1CF34328" w14:textId="1A4BFDD7" w:rsidR="00996DC7" w:rsidRPr="00AF015F" w:rsidRDefault="00996DC7" w:rsidP="00F54181">
            <w:pPr>
              <w:rPr>
                <w:szCs w:val="20"/>
              </w:rPr>
            </w:pPr>
            <w:hyperlink r:id="rId7" w:history="1">
              <w:r w:rsidRPr="00907DDF">
                <w:rPr>
                  <w:rStyle w:val="Hyperlink"/>
                  <w:rFonts w:ascii="AvenirNext LT Pro Regular" w:hAnsi="AvenirNext LT Pro Regular"/>
                  <w:sz w:val="20"/>
                </w:rPr>
                <w:t>mitarbeiter1@test.com</w:t>
              </w:r>
            </w:hyperlink>
          </w:p>
        </w:tc>
      </w:tr>
      <w:tr w:rsidR="00996DC7" w:rsidRPr="00AF015F" w14:paraId="471421FC" w14:textId="77777777" w:rsidTr="00636AB9">
        <w:tc>
          <w:tcPr>
            <w:tcW w:w="2122" w:type="dxa"/>
          </w:tcPr>
          <w:p w14:paraId="0921B33D" w14:textId="77777777" w:rsidR="00996DC7" w:rsidRPr="00AF015F" w:rsidRDefault="00996DC7" w:rsidP="00F54181">
            <w:pPr>
              <w:rPr>
                <w:szCs w:val="20"/>
              </w:rPr>
            </w:pPr>
            <w:r w:rsidRPr="00AF015F">
              <w:rPr>
                <w:szCs w:val="20"/>
              </w:rPr>
              <w:t>Information</w:t>
            </w:r>
          </w:p>
        </w:tc>
        <w:tc>
          <w:tcPr>
            <w:tcW w:w="3918" w:type="dxa"/>
          </w:tcPr>
          <w:p w14:paraId="6CE5CDC6" w14:textId="4673447F" w:rsidR="00996DC7" w:rsidRPr="00AF015F" w:rsidRDefault="008C42B7" w:rsidP="00F54181">
            <w:pPr>
              <w:rPr>
                <w:szCs w:val="20"/>
              </w:rPr>
            </w:pPr>
            <w:r>
              <w:rPr>
                <w:szCs w:val="20"/>
              </w:rPr>
              <w:t>a</w:t>
            </w:r>
            <w:r>
              <w:t>lle</w:t>
            </w:r>
          </w:p>
        </w:tc>
      </w:tr>
      <w:tr w:rsidR="00996DC7" w:rsidRPr="00AF015F" w14:paraId="0D5BC6A4" w14:textId="77777777" w:rsidTr="00636AB9">
        <w:tc>
          <w:tcPr>
            <w:tcW w:w="2122" w:type="dxa"/>
          </w:tcPr>
          <w:p w14:paraId="6A68A087" w14:textId="77777777" w:rsidR="00996DC7" w:rsidRPr="00AF015F" w:rsidRDefault="00996DC7" w:rsidP="00F54181">
            <w:pPr>
              <w:rPr>
                <w:szCs w:val="20"/>
              </w:rPr>
            </w:pPr>
            <w:r w:rsidRPr="00AF015F">
              <w:rPr>
                <w:szCs w:val="20"/>
              </w:rPr>
              <w:t>Nächste Prüfung</w:t>
            </w:r>
          </w:p>
        </w:tc>
        <w:tc>
          <w:tcPr>
            <w:tcW w:w="3918" w:type="dxa"/>
          </w:tcPr>
          <w:p w14:paraId="4AE34F08" w14:textId="37C6BFA6" w:rsidR="00996DC7" w:rsidRPr="00AF015F" w:rsidRDefault="00996DC7" w:rsidP="00F54181">
            <w:r w:rsidRPr="00AF015F">
              <w:t>01</w:t>
            </w:r>
            <w:r w:rsidRPr="003B0D36">
              <w:t>.</w:t>
            </w:r>
            <w:r w:rsidR="00FE7BA7">
              <w:t>11</w:t>
            </w:r>
            <w:r w:rsidRPr="003B0D36">
              <w:t>.2024</w:t>
            </w:r>
          </w:p>
        </w:tc>
      </w:tr>
      <w:tr w:rsidR="00996DC7" w:rsidRPr="00AF015F" w14:paraId="207030B3" w14:textId="77777777" w:rsidTr="00636AB9">
        <w:tc>
          <w:tcPr>
            <w:tcW w:w="2122" w:type="dxa"/>
          </w:tcPr>
          <w:p w14:paraId="4DA1C513" w14:textId="205D7804" w:rsidR="00996DC7" w:rsidRPr="00AF015F" w:rsidRDefault="00996DC7" w:rsidP="00F54181">
            <w:pPr>
              <w:rPr>
                <w:szCs w:val="20"/>
              </w:rPr>
            </w:pPr>
            <w:r>
              <w:rPr>
                <w:szCs w:val="20"/>
              </w:rPr>
              <w:t>T</w:t>
            </w:r>
            <w:r>
              <w:t>yp</w:t>
            </w:r>
          </w:p>
        </w:tc>
        <w:tc>
          <w:tcPr>
            <w:tcW w:w="3918" w:type="dxa"/>
          </w:tcPr>
          <w:p w14:paraId="52123B0D" w14:textId="091B7BB6" w:rsidR="00996DC7" w:rsidRPr="00AF015F" w:rsidRDefault="00996DC7" w:rsidP="00F54181">
            <w:r>
              <w:t>Anleitung</w:t>
            </w:r>
          </w:p>
        </w:tc>
      </w:tr>
    </w:tbl>
    <w:p w14:paraId="6ABDDCDF" w14:textId="77777777" w:rsidR="00554596" w:rsidRDefault="00554596" w:rsidP="00554596"/>
    <w:p w14:paraId="787DA242" w14:textId="77777777" w:rsidR="00554596" w:rsidRDefault="00554596" w:rsidP="00554596"/>
    <w:p w14:paraId="7D73D2B8" w14:textId="77777777" w:rsidR="00996DC7" w:rsidRDefault="00996DC7" w:rsidP="00554596"/>
    <w:p w14:paraId="12833090" w14:textId="77777777" w:rsidR="00554596" w:rsidRPr="00554596" w:rsidRDefault="00554596" w:rsidP="00554596"/>
    <w:p w14:paraId="26BD65A2" w14:textId="04591A68" w:rsidR="003769EF" w:rsidRDefault="002979DD" w:rsidP="003769EF">
      <w:pPr>
        <w:pStyle w:val="berschrift1"/>
      </w:pPr>
      <w:r>
        <w:t>Test Ü1</w:t>
      </w:r>
    </w:p>
    <w:p w14:paraId="4AF0AD20" w14:textId="0376A940" w:rsidR="003769EF" w:rsidRDefault="002979DD" w:rsidP="003769EF">
      <w:pPr>
        <w:pStyle w:val="berschrift2"/>
      </w:pPr>
      <w:r>
        <w:t>Test Ü2</w:t>
      </w:r>
    </w:p>
    <w:p w14:paraId="451CC1D8" w14:textId="5EF4459F" w:rsidR="00F3016B" w:rsidRDefault="002979DD" w:rsidP="003769EF">
      <w:pPr>
        <w:pStyle w:val="berschrift3"/>
      </w:pPr>
      <w:r>
        <w:t>Test Ü3</w:t>
      </w:r>
    </w:p>
    <w:p w14:paraId="0FC45C9E" w14:textId="4CE76682" w:rsidR="004A46E0" w:rsidRDefault="002D1F41" w:rsidP="004A46E0">
      <w:r>
        <w:t>Standard</w:t>
      </w:r>
    </w:p>
    <w:p w14:paraId="15944767" w14:textId="33A973C2" w:rsidR="002D1F41" w:rsidRDefault="002D1F41" w:rsidP="004A46E0">
      <w:hyperlink r:id="rId8" w:history="1">
        <w:r w:rsidRPr="00316669">
          <w:rPr>
            <w:rStyle w:val="Hyperlink"/>
            <w:rFonts w:ascii="AvenirNext LT Pro Regular" w:hAnsi="AvenirNext LT Pro Regular"/>
            <w:sz w:val="20"/>
          </w:rPr>
          <w:t>https://test.com</w:t>
        </w:r>
      </w:hyperlink>
    </w:p>
    <w:p w14:paraId="5D496844" w14:textId="77777777" w:rsidR="002D1F41" w:rsidRDefault="002D1F41" w:rsidP="004A46E0"/>
    <w:p w14:paraId="1DE22F71" w14:textId="77777777" w:rsidR="002E7CA1" w:rsidRPr="004A46E0" w:rsidRDefault="002E7CA1" w:rsidP="004A46E0"/>
    <w:sectPr w:rsidR="002E7CA1" w:rsidRPr="004A46E0" w:rsidSect="00F3016B">
      <w:headerReference w:type="default" r:id="rId9"/>
      <w:footerReference w:type="default" r:id="rId10"/>
      <w:type w:val="continuous"/>
      <w:pgSz w:w="11906" w:h="16838" w:code="9"/>
      <w:pgMar w:top="2835" w:right="1418" w:bottom="2268" w:left="1418" w:header="709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4DD7EE" w14:textId="77777777" w:rsidR="001B5288" w:rsidRDefault="001B5288">
      <w:r>
        <w:separator/>
      </w:r>
    </w:p>
  </w:endnote>
  <w:endnote w:type="continuationSeparator" w:id="0">
    <w:p w14:paraId="4508D207" w14:textId="77777777" w:rsidR="001B5288" w:rsidRDefault="001B5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T 45 Book">
    <w:altName w:val="Calibri"/>
    <w:charset w:val="00"/>
    <w:family w:val="auto"/>
    <w:pitch w:val="variable"/>
    <w:sig w:usb0="80000027" w:usb1="00000000" w:usb2="00000000" w:usb3="00000000" w:csb0="00000001" w:csb1="00000000"/>
  </w:font>
  <w:font w:name="Avenir LT 65 Medium">
    <w:altName w:val="Calibri"/>
    <w:charset w:val="00"/>
    <w:family w:val="auto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88726" w14:textId="77777777" w:rsidR="007F2488" w:rsidRPr="007F2488" w:rsidRDefault="007F2488" w:rsidP="007F2488">
    <w:pPr>
      <w:pStyle w:val="Fuzeile"/>
      <w:jc w:val="right"/>
      <w:rPr>
        <w:sz w:val="16"/>
        <w:szCs w:val="16"/>
      </w:rPr>
    </w:pP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PAGE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  <w:r w:rsidRPr="007F2488">
      <w:rPr>
        <w:sz w:val="16"/>
        <w:szCs w:val="16"/>
      </w:rPr>
      <w:t xml:space="preserve"> | </w:t>
    </w: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NUMPAGES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C5E56" w14:textId="77777777" w:rsidR="001B5288" w:rsidRDefault="001B5288">
      <w:r>
        <w:separator/>
      </w:r>
    </w:p>
  </w:footnote>
  <w:footnote w:type="continuationSeparator" w:id="0">
    <w:p w14:paraId="3C61AC8C" w14:textId="77777777" w:rsidR="001B5288" w:rsidRDefault="001B5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82A89" w14:textId="77777777" w:rsidR="00FF6841" w:rsidRDefault="00FF6841">
    <w:pPr>
      <w:pStyle w:val="Kopfzeile"/>
    </w:pPr>
  </w:p>
  <w:p w14:paraId="69D49512" w14:textId="77777777" w:rsidR="00FF6841" w:rsidRDefault="00FF6841">
    <w:pPr>
      <w:pStyle w:val="Kopfzeile"/>
    </w:pPr>
  </w:p>
  <w:p w14:paraId="1B67C26F" w14:textId="77777777" w:rsidR="00FF6841" w:rsidRDefault="00F91229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57728" behindDoc="0" locked="0" layoutInCell="1" allowOverlap="1" wp14:anchorId="013DE461" wp14:editId="3E6F1656">
          <wp:simplePos x="0" y="0"/>
          <wp:positionH relativeFrom="column">
            <wp:posOffset>5080</wp:posOffset>
          </wp:positionH>
          <wp:positionV relativeFrom="paragraph">
            <wp:posOffset>40005</wp:posOffset>
          </wp:positionV>
          <wp:extent cx="1236980" cy="207010"/>
          <wp:effectExtent l="0" t="0" r="1270" b="2540"/>
          <wp:wrapNone/>
          <wp:docPr id="15" name="Bild 15" descr="connexia 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onnexia 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980" cy="207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9AEF91" w14:textId="77777777" w:rsidR="00FF6841" w:rsidRDefault="00FF6841">
    <w:pPr>
      <w:pStyle w:val="Kopfzeile"/>
    </w:pPr>
  </w:p>
  <w:p w14:paraId="30E58650" w14:textId="77777777" w:rsidR="00D24EF5" w:rsidRDefault="00D24EF5">
    <w:pPr>
      <w:pStyle w:val="Kopfzeile"/>
    </w:pPr>
  </w:p>
  <w:p w14:paraId="705E6F9F" w14:textId="77777777" w:rsidR="00FF6841" w:rsidRPr="00FF6841" w:rsidRDefault="00FF6841">
    <w:pPr>
      <w:pStyle w:val="Kopfzeile"/>
      <w:rPr>
        <w:rFonts w:ascii="Avenir LT 65 Medium" w:hAnsi="Avenir LT 65 Medium"/>
        <w:color w:val="808080"/>
      </w:rPr>
    </w:pPr>
  </w:p>
  <w:p w14:paraId="71ED0851" w14:textId="77777777" w:rsidR="00FF6841" w:rsidRDefault="00FF6841">
    <w:pPr>
      <w:pStyle w:val="Kopfzeile"/>
      <w:rPr>
        <w:rFonts w:ascii="Avenir LT 65 Medium" w:hAnsi="Avenir LT 65 Medium"/>
        <w:color w:val="808080"/>
      </w:rPr>
    </w:pPr>
  </w:p>
  <w:p w14:paraId="2D64F873" w14:textId="77777777" w:rsidR="00D24EF5" w:rsidRPr="00FF6841" w:rsidRDefault="00D24EF5">
    <w:pPr>
      <w:pStyle w:val="Kopfzeile"/>
      <w:rPr>
        <w:rFonts w:ascii="Avenir LT 65 Medium" w:hAnsi="Avenir LT 65 Medium"/>
        <w:color w:val="8080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20B2D0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51259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88871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CAE05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33E8C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2C5298"/>
    <w:multiLevelType w:val="multilevel"/>
    <w:tmpl w:val="330CD068"/>
    <w:styleLink w:val="FormatvorlageAufgezhlt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84D9C"/>
    <w:multiLevelType w:val="hybridMultilevel"/>
    <w:tmpl w:val="602A88A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FF2B50"/>
    <w:multiLevelType w:val="multilevel"/>
    <w:tmpl w:val="48B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D6F9B"/>
    <w:multiLevelType w:val="hybridMultilevel"/>
    <w:tmpl w:val="3B78D6F2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C61751"/>
    <w:multiLevelType w:val="hybridMultilevel"/>
    <w:tmpl w:val="82B4A2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954AC"/>
    <w:multiLevelType w:val="multilevel"/>
    <w:tmpl w:val="EAA0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3CF8"/>
    <w:multiLevelType w:val="multilevel"/>
    <w:tmpl w:val="330CD068"/>
    <w:numStyleLink w:val="FormatvorlageAufgezhlt"/>
  </w:abstractNum>
  <w:abstractNum w:abstractNumId="12" w15:restartNumberingAfterBreak="0">
    <w:nsid w:val="36F64A65"/>
    <w:multiLevelType w:val="hybridMultilevel"/>
    <w:tmpl w:val="80B4ED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47F90"/>
    <w:multiLevelType w:val="hybridMultilevel"/>
    <w:tmpl w:val="FAA89E92"/>
    <w:lvl w:ilvl="0" w:tplc="AC9C834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70654"/>
    <w:multiLevelType w:val="multilevel"/>
    <w:tmpl w:val="330CD068"/>
    <w:numStyleLink w:val="FormatvorlageAufgezhlt"/>
  </w:abstractNum>
  <w:abstractNum w:abstractNumId="15" w15:restartNumberingAfterBreak="0">
    <w:nsid w:val="435F5590"/>
    <w:multiLevelType w:val="multilevel"/>
    <w:tmpl w:val="330CD068"/>
    <w:numStyleLink w:val="FormatvorlageAufgezhlt"/>
  </w:abstractNum>
  <w:abstractNum w:abstractNumId="16" w15:restartNumberingAfterBreak="0">
    <w:nsid w:val="556D0681"/>
    <w:multiLevelType w:val="hybridMultilevel"/>
    <w:tmpl w:val="476669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003CD"/>
    <w:multiLevelType w:val="hybridMultilevel"/>
    <w:tmpl w:val="EAA0AF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D5133"/>
    <w:multiLevelType w:val="multilevel"/>
    <w:tmpl w:val="330CD068"/>
    <w:numStyleLink w:val="FormatvorlageAufgezhlt"/>
  </w:abstractNum>
  <w:abstractNum w:abstractNumId="19" w15:restartNumberingAfterBreak="0">
    <w:nsid w:val="676B4217"/>
    <w:multiLevelType w:val="hybridMultilevel"/>
    <w:tmpl w:val="5596BE52"/>
    <w:lvl w:ilvl="0" w:tplc="A606E864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286A7D"/>
    <w:multiLevelType w:val="hybridMultilevel"/>
    <w:tmpl w:val="20000974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DA2215"/>
    <w:multiLevelType w:val="hybridMultilevel"/>
    <w:tmpl w:val="4D16A53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0682358"/>
    <w:multiLevelType w:val="multilevel"/>
    <w:tmpl w:val="330CD068"/>
    <w:numStyleLink w:val="FormatvorlageAufgezhlt"/>
  </w:abstractNum>
  <w:abstractNum w:abstractNumId="23" w15:restartNumberingAfterBreak="0">
    <w:nsid w:val="74E964BC"/>
    <w:multiLevelType w:val="hybridMultilevel"/>
    <w:tmpl w:val="84D69E9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5B025A7"/>
    <w:multiLevelType w:val="hybridMultilevel"/>
    <w:tmpl w:val="6908EE0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A6738"/>
    <w:multiLevelType w:val="hybridMultilevel"/>
    <w:tmpl w:val="48BCD428"/>
    <w:lvl w:ilvl="0" w:tplc="768096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C51706"/>
    <w:multiLevelType w:val="multilevel"/>
    <w:tmpl w:val="330CD068"/>
    <w:numStyleLink w:val="FormatvorlageAufgezhlt"/>
  </w:abstractNum>
  <w:num w:numId="1" w16cid:durableId="89620430">
    <w:abstractNumId w:val="6"/>
  </w:num>
  <w:num w:numId="2" w16cid:durableId="429008979">
    <w:abstractNumId w:val="21"/>
  </w:num>
  <w:num w:numId="3" w16cid:durableId="1384988272">
    <w:abstractNumId w:val="23"/>
  </w:num>
  <w:num w:numId="4" w16cid:durableId="242417772">
    <w:abstractNumId w:val="25"/>
  </w:num>
  <w:num w:numId="5" w16cid:durableId="899823483">
    <w:abstractNumId w:val="7"/>
  </w:num>
  <w:num w:numId="6" w16cid:durableId="1766460379">
    <w:abstractNumId w:val="4"/>
  </w:num>
  <w:num w:numId="7" w16cid:durableId="1286035006">
    <w:abstractNumId w:val="3"/>
  </w:num>
  <w:num w:numId="8" w16cid:durableId="938490044">
    <w:abstractNumId w:val="2"/>
  </w:num>
  <w:num w:numId="9" w16cid:durableId="1568691302">
    <w:abstractNumId w:val="1"/>
  </w:num>
  <w:num w:numId="10" w16cid:durableId="1330985532">
    <w:abstractNumId w:val="0"/>
  </w:num>
  <w:num w:numId="11" w16cid:durableId="1942760191">
    <w:abstractNumId w:val="9"/>
  </w:num>
  <w:num w:numId="12" w16cid:durableId="1506242770">
    <w:abstractNumId w:val="17"/>
  </w:num>
  <w:num w:numId="13" w16cid:durableId="1501693743">
    <w:abstractNumId w:val="10"/>
  </w:num>
  <w:num w:numId="14" w16cid:durableId="1682661707">
    <w:abstractNumId w:val="5"/>
  </w:num>
  <w:num w:numId="15" w16cid:durableId="1799494226">
    <w:abstractNumId w:val="22"/>
  </w:num>
  <w:num w:numId="16" w16cid:durableId="1736902156">
    <w:abstractNumId w:val="11"/>
  </w:num>
  <w:num w:numId="17" w16cid:durableId="416290738">
    <w:abstractNumId w:val="14"/>
  </w:num>
  <w:num w:numId="18" w16cid:durableId="2071464053">
    <w:abstractNumId w:val="26"/>
  </w:num>
  <w:num w:numId="19" w16cid:durableId="1742872879">
    <w:abstractNumId w:val="18"/>
  </w:num>
  <w:num w:numId="20" w16cid:durableId="52780424">
    <w:abstractNumId w:val="15"/>
  </w:num>
  <w:num w:numId="21" w16cid:durableId="1714495698">
    <w:abstractNumId w:val="13"/>
  </w:num>
  <w:num w:numId="22" w16cid:durableId="511799276">
    <w:abstractNumId w:val="19"/>
  </w:num>
  <w:num w:numId="23" w16cid:durableId="1942370941">
    <w:abstractNumId w:val="20"/>
  </w:num>
  <w:num w:numId="24" w16cid:durableId="1525097847">
    <w:abstractNumId w:val="8"/>
  </w:num>
  <w:num w:numId="25" w16cid:durableId="679046309">
    <w:abstractNumId w:val="12"/>
  </w:num>
  <w:num w:numId="26" w16cid:durableId="4405584">
    <w:abstractNumId w:val="24"/>
  </w:num>
  <w:num w:numId="27" w16cid:durableId="9543666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oNotDisplayPageBoundarie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0"/>
  <w:defaultTabStop w:val="709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C8"/>
    <w:rsid w:val="000042EB"/>
    <w:rsid w:val="0001149D"/>
    <w:rsid w:val="00014AD8"/>
    <w:rsid w:val="00015965"/>
    <w:rsid w:val="00015C16"/>
    <w:rsid w:val="000200AC"/>
    <w:rsid w:val="000204B6"/>
    <w:rsid w:val="000207A8"/>
    <w:rsid w:val="000230DD"/>
    <w:rsid w:val="00023AF0"/>
    <w:rsid w:val="00030B62"/>
    <w:rsid w:val="00035E6D"/>
    <w:rsid w:val="00037348"/>
    <w:rsid w:val="0004399E"/>
    <w:rsid w:val="0004686C"/>
    <w:rsid w:val="00055A40"/>
    <w:rsid w:val="00062D8D"/>
    <w:rsid w:val="000712DE"/>
    <w:rsid w:val="00077764"/>
    <w:rsid w:val="000846AA"/>
    <w:rsid w:val="00084858"/>
    <w:rsid w:val="00092A67"/>
    <w:rsid w:val="000A17E1"/>
    <w:rsid w:val="000A2950"/>
    <w:rsid w:val="000A2DF9"/>
    <w:rsid w:val="000A3726"/>
    <w:rsid w:val="000B1964"/>
    <w:rsid w:val="000B4D29"/>
    <w:rsid w:val="000C15EC"/>
    <w:rsid w:val="000C521A"/>
    <w:rsid w:val="000C62C7"/>
    <w:rsid w:val="000D28AB"/>
    <w:rsid w:val="000E04B3"/>
    <w:rsid w:val="000E23FF"/>
    <w:rsid w:val="000E520B"/>
    <w:rsid w:val="000F3C25"/>
    <w:rsid w:val="000F4CBD"/>
    <w:rsid w:val="001021DB"/>
    <w:rsid w:val="00104A4E"/>
    <w:rsid w:val="00116B7A"/>
    <w:rsid w:val="00117B07"/>
    <w:rsid w:val="00123540"/>
    <w:rsid w:val="00123BDF"/>
    <w:rsid w:val="001240A9"/>
    <w:rsid w:val="001254C4"/>
    <w:rsid w:val="00136124"/>
    <w:rsid w:val="00141821"/>
    <w:rsid w:val="00141C04"/>
    <w:rsid w:val="00143E4F"/>
    <w:rsid w:val="00156D36"/>
    <w:rsid w:val="0015707C"/>
    <w:rsid w:val="00160923"/>
    <w:rsid w:val="00163A25"/>
    <w:rsid w:val="0016578F"/>
    <w:rsid w:val="001769A7"/>
    <w:rsid w:val="0018736C"/>
    <w:rsid w:val="00191348"/>
    <w:rsid w:val="00193D9C"/>
    <w:rsid w:val="00194B5F"/>
    <w:rsid w:val="00197CB6"/>
    <w:rsid w:val="001B41AF"/>
    <w:rsid w:val="001B4FC0"/>
    <w:rsid w:val="001B5288"/>
    <w:rsid w:val="001D158C"/>
    <w:rsid w:val="001D4673"/>
    <w:rsid w:val="001D4FBF"/>
    <w:rsid w:val="001D5A5F"/>
    <w:rsid w:val="001F2EEF"/>
    <w:rsid w:val="002066D0"/>
    <w:rsid w:val="00211F9B"/>
    <w:rsid w:val="00212D64"/>
    <w:rsid w:val="002222F3"/>
    <w:rsid w:val="00232592"/>
    <w:rsid w:val="00237DE8"/>
    <w:rsid w:val="00266C81"/>
    <w:rsid w:val="002754EF"/>
    <w:rsid w:val="00275A84"/>
    <w:rsid w:val="00284478"/>
    <w:rsid w:val="0028767C"/>
    <w:rsid w:val="00295C31"/>
    <w:rsid w:val="002979DD"/>
    <w:rsid w:val="002A1AA4"/>
    <w:rsid w:val="002A1C9E"/>
    <w:rsid w:val="002A560F"/>
    <w:rsid w:val="002B0AB4"/>
    <w:rsid w:val="002B1F3F"/>
    <w:rsid w:val="002B3A3A"/>
    <w:rsid w:val="002C1E19"/>
    <w:rsid w:val="002D0F9E"/>
    <w:rsid w:val="002D1F41"/>
    <w:rsid w:val="002D2C8D"/>
    <w:rsid w:val="002D5D29"/>
    <w:rsid w:val="002E0441"/>
    <w:rsid w:val="002E11F7"/>
    <w:rsid w:val="002E7CA1"/>
    <w:rsid w:val="002F1AB5"/>
    <w:rsid w:val="002F6921"/>
    <w:rsid w:val="002F69CA"/>
    <w:rsid w:val="002F7DB5"/>
    <w:rsid w:val="003057DE"/>
    <w:rsid w:val="003172F2"/>
    <w:rsid w:val="003326B3"/>
    <w:rsid w:val="0033376F"/>
    <w:rsid w:val="0034333F"/>
    <w:rsid w:val="00352B59"/>
    <w:rsid w:val="00357D8B"/>
    <w:rsid w:val="003632BF"/>
    <w:rsid w:val="003633F2"/>
    <w:rsid w:val="00365305"/>
    <w:rsid w:val="00370FBF"/>
    <w:rsid w:val="00373286"/>
    <w:rsid w:val="00376279"/>
    <w:rsid w:val="003769EF"/>
    <w:rsid w:val="003776FC"/>
    <w:rsid w:val="0038151D"/>
    <w:rsid w:val="003917F6"/>
    <w:rsid w:val="003A250B"/>
    <w:rsid w:val="003A3FFE"/>
    <w:rsid w:val="003B0D36"/>
    <w:rsid w:val="003B5D53"/>
    <w:rsid w:val="003B609A"/>
    <w:rsid w:val="003B71A8"/>
    <w:rsid w:val="003D1604"/>
    <w:rsid w:val="003D6186"/>
    <w:rsid w:val="003E1B95"/>
    <w:rsid w:val="003E529C"/>
    <w:rsid w:val="003F6D7E"/>
    <w:rsid w:val="0042364E"/>
    <w:rsid w:val="00431C4D"/>
    <w:rsid w:val="004328EF"/>
    <w:rsid w:val="00441B91"/>
    <w:rsid w:val="0044238E"/>
    <w:rsid w:val="004479FA"/>
    <w:rsid w:val="00481CDF"/>
    <w:rsid w:val="004869FA"/>
    <w:rsid w:val="004A0235"/>
    <w:rsid w:val="004A2053"/>
    <w:rsid w:val="004A46E0"/>
    <w:rsid w:val="004B5E5A"/>
    <w:rsid w:val="004B6B3E"/>
    <w:rsid w:val="004C1C8B"/>
    <w:rsid w:val="004D0BE6"/>
    <w:rsid w:val="004D3F42"/>
    <w:rsid w:val="004E252A"/>
    <w:rsid w:val="004E55E8"/>
    <w:rsid w:val="004E7B69"/>
    <w:rsid w:val="004F611A"/>
    <w:rsid w:val="00503702"/>
    <w:rsid w:val="00513E2B"/>
    <w:rsid w:val="00515F3B"/>
    <w:rsid w:val="00517974"/>
    <w:rsid w:val="0052180D"/>
    <w:rsid w:val="00530CC2"/>
    <w:rsid w:val="005377B7"/>
    <w:rsid w:val="00542644"/>
    <w:rsid w:val="00544AE9"/>
    <w:rsid w:val="00552DD8"/>
    <w:rsid w:val="00554596"/>
    <w:rsid w:val="00562724"/>
    <w:rsid w:val="00570280"/>
    <w:rsid w:val="00573545"/>
    <w:rsid w:val="00594205"/>
    <w:rsid w:val="005A195A"/>
    <w:rsid w:val="005D0677"/>
    <w:rsid w:val="005D4641"/>
    <w:rsid w:val="005D53C9"/>
    <w:rsid w:val="005E4E96"/>
    <w:rsid w:val="005E7EA2"/>
    <w:rsid w:val="005F2E9A"/>
    <w:rsid w:val="005F3F25"/>
    <w:rsid w:val="0060079D"/>
    <w:rsid w:val="00602A1E"/>
    <w:rsid w:val="006051EE"/>
    <w:rsid w:val="00606988"/>
    <w:rsid w:val="00613C30"/>
    <w:rsid w:val="00615BAD"/>
    <w:rsid w:val="00622B38"/>
    <w:rsid w:val="006264F1"/>
    <w:rsid w:val="00631AB0"/>
    <w:rsid w:val="00631DF1"/>
    <w:rsid w:val="00632250"/>
    <w:rsid w:val="00633CFC"/>
    <w:rsid w:val="00633E02"/>
    <w:rsid w:val="00636AB9"/>
    <w:rsid w:val="00644607"/>
    <w:rsid w:val="0064549B"/>
    <w:rsid w:val="00645623"/>
    <w:rsid w:val="00654C62"/>
    <w:rsid w:val="00665084"/>
    <w:rsid w:val="00682F05"/>
    <w:rsid w:val="006846B2"/>
    <w:rsid w:val="00686576"/>
    <w:rsid w:val="006969A7"/>
    <w:rsid w:val="006A109B"/>
    <w:rsid w:val="006A7FEB"/>
    <w:rsid w:val="006B073D"/>
    <w:rsid w:val="006B21DF"/>
    <w:rsid w:val="006B586D"/>
    <w:rsid w:val="006B79B7"/>
    <w:rsid w:val="006C07AE"/>
    <w:rsid w:val="006C5B1C"/>
    <w:rsid w:val="006D3557"/>
    <w:rsid w:val="006E2809"/>
    <w:rsid w:val="006F0593"/>
    <w:rsid w:val="006F5491"/>
    <w:rsid w:val="0070617D"/>
    <w:rsid w:val="00707118"/>
    <w:rsid w:val="00707F66"/>
    <w:rsid w:val="00713A6E"/>
    <w:rsid w:val="00716323"/>
    <w:rsid w:val="007228EF"/>
    <w:rsid w:val="0072630D"/>
    <w:rsid w:val="00727503"/>
    <w:rsid w:val="00730DC8"/>
    <w:rsid w:val="00734A34"/>
    <w:rsid w:val="0073701B"/>
    <w:rsid w:val="00747F58"/>
    <w:rsid w:val="00783CF5"/>
    <w:rsid w:val="00793910"/>
    <w:rsid w:val="00795F8B"/>
    <w:rsid w:val="007A0009"/>
    <w:rsid w:val="007A09D0"/>
    <w:rsid w:val="007C0A6A"/>
    <w:rsid w:val="007E5CBD"/>
    <w:rsid w:val="007E704D"/>
    <w:rsid w:val="007F1298"/>
    <w:rsid w:val="007F12FE"/>
    <w:rsid w:val="007F2488"/>
    <w:rsid w:val="007F2D7D"/>
    <w:rsid w:val="007F72EA"/>
    <w:rsid w:val="00804F81"/>
    <w:rsid w:val="00805B6D"/>
    <w:rsid w:val="008107C5"/>
    <w:rsid w:val="00814548"/>
    <w:rsid w:val="00836431"/>
    <w:rsid w:val="00837E8A"/>
    <w:rsid w:val="00843EEB"/>
    <w:rsid w:val="00845247"/>
    <w:rsid w:val="0084721E"/>
    <w:rsid w:val="00865F47"/>
    <w:rsid w:val="00870697"/>
    <w:rsid w:val="00874813"/>
    <w:rsid w:val="00877D02"/>
    <w:rsid w:val="008820CF"/>
    <w:rsid w:val="0088341F"/>
    <w:rsid w:val="0089233A"/>
    <w:rsid w:val="008A48A3"/>
    <w:rsid w:val="008B54FA"/>
    <w:rsid w:val="008C42B7"/>
    <w:rsid w:val="008C5CE1"/>
    <w:rsid w:val="008D6553"/>
    <w:rsid w:val="008E766F"/>
    <w:rsid w:val="008F4435"/>
    <w:rsid w:val="0090231F"/>
    <w:rsid w:val="00912B3F"/>
    <w:rsid w:val="0091479D"/>
    <w:rsid w:val="00920D09"/>
    <w:rsid w:val="00940EE1"/>
    <w:rsid w:val="00942BB2"/>
    <w:rsid w:val="00943308"/>
    <w:rsid w:val="0094767F"/>
    <w:rsid w:val="00952C83"/>
    <w:rsid w:val="009564D5"/>
    <w:rsid w:val="00962306"/>
    <w:rsid w:val="00972820"/>
    <w:rsid w:val="0097541D"/>
    <w:rsid w:val="00996DC7"/>
    <w:rsid w:val="009A6E12"/>
    <w:rsid w:val="009B44C4"/>
    <w:rsid w:val="009C3F01"/>
    <w:rsid w:val="009D2ED5"/>
    <w:rsid w:val="009D3205"/>
    <w:rsid w:val="009E32E5"/>
    <w:rsid w:val="009F39D2"/>
    <w:rsid w:val="00A03EFC"/>
    <w:rsid w:val="00A1795B"/>
    <w:rsid w:val="00A207CA"/>
    <w:rsid w:val="00A248F3"/>
    <w:rsid w:val="00A3093B"/>
    <w:rsid w:val="00A30DB4"/>
    <w:rsid w:val="00A31199"/>
    <w:rsid w:val="00A368FF"/>
    <w:rsid w:val="00A46C7A"/>
    <w:rsid w:val="00A51112"/>
    <w:rsid w:val="00A53B27"/>
    <w:rsid w:val="00A57868"/>
    <w:rsid w:val="00A64D06"/>
    <w:rsid w:val="00A73216"/>
    <w:rsid w:val="00A81FF6"/>
    <w:rsid w:val="00A865C3"/>
    <w:rsid w:val="00A90C98"/>
    <w:rsid w:val="00A95450"/>
    <w:rsid w:val="00AA5196"/>
    <w:rsid w:val="00AC517F"/>
    <w:rsid w:val="00AC6A9B"/>
    <w:rsid w:val="00AD3E42"/>
    <w:rsid w:val="00AE3C61"/>
    <w:rsid w:val="00AE4E7B"/>
    <w:rsid w:val="00AF0149"/>
    <w:rsid w:val="00AF015F"/>
    <w:rsid w:val="00AF7017"/>
    <w:rsid w:val="00B01E24"/>
    <w:rsid w:val="00B16A3E"/>
    <w:rsid w:val="00B41333"/>
    <w:rsid w:val="00B455C7"/>
    <w:rsid w:val="00B71D1E"/>
    <w:rsid w:val="00B77456"/>
    <w:rsid w:val="00B91C04"/>
    <w:rsid w:val="00B93BA7"/>
    <w:rsid w:val="00B94F2F"/>
    <w:rsid w:val="00BC00F8"/>
    <w:rsid w:val="00BE0F70"/>
    <w:rsid w:val="00BE560A"/>
    <w:rsid w:val="00BE5F2F"/>
    <w:rsid w:val="00BF0196"/>
    <w:rsid w:val="00BF0BA4"/>
    <w:rsid w:val="00BF3419"/>
    <w:rsid w:val="00C01DAA"/>
    <w:rsid w:val="00C02678"/>
    <w:rsid w:val="00C0268F"/>
    <w:rsid w:val="00C03BC5"/>
    <w:rsid w:val="00C26FDC"/>
    <w:rsid w:val="00C366E1"/>
    <w:rsid w:val="00C650A9"/>
    <w:rsid w:val="00C664E9"/>
    <w:rsid w:val="00C674D1"/>
    <w:rsid w:val="00C82ADB"/>
    <w:rsid w:val="00C83408"/>
    <w:rsid w:val="00C838A2"/>
    <w:rsid w:val="00C9288E"/>
    <w:rsid w:val="00CA1B44"/>
    <w:rsid w:val="00CA236C"/>
    <w:rsid w:val="00CA3788"/>
    <w:rsid w:val="00CA5396"/>
    <w:rsid w:val="00CA5B29"/>
    <w:rsid w:val="00CA705A"/>
    <w:rsid w:val="00CB3286"/>
    <w:rsid w:val="00CB38E0"/>
    <w:rsid w:val="00CB473F"/>
    <w:rsid w:val="00CB6764"/>
    <w:rsid w:val="00CD247A"/>
    <w:rsid w:val="00CD24D0"/>
    <w:rsid w:val="00CD2E7D"/>
    <w:rsid w:val="00CE5383"/>
    <w:rsid w:val="00CF4BC1"/>
    <w:rsid w:val="00D036B3"/>
    <w:rsid w:val="00D04FAF"/>
    <w:rsid w:val="00D07B4E"/>
    <w:rsid w:val="00D21A77"/>
    <w:rsid w:val="00D23E5B"/>
    <w:rsid w:val="00D24EF5"/>
    <w:rsid w:val="00D303E1"/>
    <w:rsid w:val="00D40323"/>
    <w:rsid w:val="00D40866"/>
    <w:rsid w:val="00D40A33"/>
    <w:rsid w:val="00D46BE2"/>
    <w:rsid w:val="00D566F3"/>
    <w:rsid w:val="00D56EE9"/>
    <w:rsid w:val="00D62A3A"/>
    <w:rsid w:val="00D659E8"/>
    <w:rsid w:val="00D66756"/>
    <w:rsid w:val="00D67AFF"/>
    <w:rsid w:val="00D73E55"/>
    <w:rsid w:val="00D76D00"/>
    <w:rsid w:val="00D77BA3"/>
    <w:rsid w:val="00D8315E"/>
    <w:rsid w:val="00D94670"/>
    <w:rsid w:val="00DB657E"/>
    <w:rsid w:val="00DC0C66"/>
    <w:rsid w:val="00DC1974"/>
    <w:rsid w:val="00DC3CE2"/>
    <w:rsid w:val="00DC4780"/>
    <w:rsid w:val="00DC6EC2"/>
    <w:rsid w:val="00DE59BC"/>
    <w:rsid w:val="00DE6E8E"/>
    <w:rsid w:val="00DF1428"/>
    <w:rsid w:val="00DF4462"/>
    <w:rsid w:val="00E0327A"/>
    <w:rsid w:val="00E27A22"/>
    <w:rsid w:val="00E30E7A"/>
    <w:rsid w:val="00E3195B"/>
    <w:rsid w:val="00E423E7"/>
    <w:rsid w:val="00E73D2B"/>
    <w:rsid w:val="00E7504A"/>
    <w:rsid w:val="00E83A21"/>
    <w:rsid w:val="00E83D07"/>
    <w:rsid w:val="00E87B6B"/>
    <w:rsid w:val="00E93AA7"/>
    <w:rsid w:val="00E95402"/>
    <w:rsid w:val="00EA5D14"/>
    <w:rsid w:val="00EB7AB2"/>
    <w:rsid w:val="00ED19DA"/>
    <w:rsid w:val="00ED31B2"/>
    <w:rsid w:val="00ED761B"/>
    <w:rsid w:val="00EF7465"/>
    <w:rsid w:val="00F10A39"/>
    <w:rsid w:val="00F23DAC"/>
    <w:rsid w:val="00F3016B"/>
    <w:rsid w:val="00F32CF4"/>
    <w:rsid w:val="00F42DDA"/>
    <w:rsid w:val="00F5156B"/>
    <w:rsid w:val="00F57022"/>
    <w:rsid w:val="00F63268"/>
    <w:rsid w:val="00F657BA"/>
    <w:rsid w:val="00F72CDF"/>
    <w:rsid w:val="00F91229"/>
    <w:rsid w:val="00F94063"/>
    <w:rsid w:val="00F97EFC"/>
    <w:rsid w:val="00FA67BE"/>
    <w:rsid w:val="00FB2635"/>
    <w:rsid w:val="00FB7677"/>
    <w:rsid w:val="00FC1F9C"/>
    <w:rsid w:val="00FC283C"/>
    <w:rsid w:val="00FE7BA7"/>
    <w:rsid w:val="00FF2ABF"/>
    <w:rsid w:val="00FF41E1"/>
    <w:rsid w:val="00FF420A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89D8D2"/>
  <w15:chartTrackingRefBased/>
  <w15:docId w15:val="{86E6A3F9-A3F5-45AE-84EE-E80B65EA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kern w:val="2"/>
        <w:lang w:val="de-AT" w:eastAsia="de-AT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94670"/>
    <w:rPr>
      <w:rFonts w:ascii="AvenirNext LT Pro Regular" w:hAnsi="AvenirNext LT Pro Regular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2F1AB5"/>
    <w:pPr>
      <w:keepNext/>
      <w:spacing w:after="260"/>
      <w:outlineLvl w:val="0"/>
    </w:pPr>
    <w:rPr>
      <w:rFonts w:cs="Arial"/>
      <w:b/>
      <w:bCs/>
      <w:kern w:val="32"/>
      <w:sz w:val="22"/>
      <w:szCs w:val="32"/>
    </w:rPr>
  </w:style>
  <w:style w:type="paragraph" w:styleId="berschrift2">
    <w:name w:val="heading 2"/>
    <w:basedOn w:val="Standard"/>
    <w:next w:val="Standard"/>
    <w:qFormat/>
    <w:rsid w:val="002F1AB5"/>
    <w:pPr>
      <w:keepNext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A57868"/>
    <w:pPr>
      <w:keepNext/>
      <w:outlineLvl w:val="2"/>
    </w:pPr>
    <w:rPr>
      <w:rFonts w:cs="Arial"/>
      <w:b/>
      <w:bCs/>
      <w:color w:val="7F7F7F" w:themeColor="text1" w:themeTint="8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B41333"/>
    <w:rPr>
      <w:rFonts w:ascii="Avenir LT 45 Book" w:hAnsi="Avenir LT 45 Book"/>
      <w:color w:val="auto"/>
      <w:sz w:val="19"/>
      <w:u w:val="none"/>
    </w:rPr>
  </w:style>
  <w:style w:type="paragraph" w:styleId="Kopfzeile">
    <w:name w:val="header"/>
    <w:basedOn w:val="Standard"/>
    <w:rsid w:val="00CA378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A3788"/>
    <w:pPr>
      <w:tabs>
        <w:tab w:val="center" w:pos="4536"/>
        <w:tab w:val="right" w:pos="9072"/>
      </w:tabs>
    </w:pPr>
  </w:style>
  <w:style w:type="character" w:customStyle="1" w:styleId="DatumAbsender">
    <w:name w:val="Datum Absender"/>
    <w:rsid w:val="009564D5"/>
    <w:rPr>
      <w:rFonts w:ascii="Avenir LT 45 Book" w:hAnsi="Avenir LT 45 Book"/>
      <w:sz w:val="16"/>
    </w:rPr>
  </w:style>
  <w:style w:type="character" w:customStyle="1" w:styleId="Betreff">
    <w:name w:val="Betreff"/>
    <w:rsid w:val="000C62C7"/>
    <w:rPr>
      <w:rFonts w:ascii="Avenir LT 65 Medium" w:hAnsi="Avenir LT 65 Medium"/>
    </w:rPr>
  </w:style>
  <w:style w:type="paragraph" w:styleId="Sprechblasentext">
    <w:name w:val="Balloon Text"/>
    <w:basedOn w:val="Standard"/>
    <w:semiHidden/>
    <w:rsid w:val="00BF0BA4"/>
    <w:rPr>
      <w:rFonts w:ascii="Tahoma" w:hAnsi="Tahoma" w:cs="Tahoma"/>
      <w:sz w:val="16"/>
      <w:szCs w:val="16"/>
    </w:rPr>
  </w:style>
  <w:style w:type="numbering" w:customStyle="1" w:styleId="FormatvorlageAufgezhlt">
    <w:name w:val="Formatvorlage Aufgezählt"/>
    <w:basedOn w:val="KeineListe"/>
    <w:rsid w:val="00F5156B"/>
    <w:pPr>
      <w:numPr>
        <w:numId w:val="14"/>
      </w:numPr>
    </w:pPr>
  </w:style>
  <w:style w:type="paragraph" w:styleId="Dokumentstruktur">
    <w:name w:val="Document Map"/>
    <w:basedOn w:val="Standard"/>
    <w:semiHidden/>
    <w:rsid w:val="000A17E1"/>
    <w:pPr>
      <w:shd w:val="clear" w:color="auto" w:fill="000080"/>
    </w:pPr>
    <w:rPr>
      <w:rFonts w:ascii="Tahoma" w:hAnsi="Tahoma" w:cs="Tahoma"/>
      <w:szCs w:val="20"/>
    </w:rPr>
  </w:style>
  <w:style w:type="paragraph" w:customStyle="1" w:styleId="EinfacherAbsatz">
    <w:name w:val="[Einfacher Absatz]"/>
    <w:basedOn w:val="Standard"/>
    <w:rsid w:val="00CB38E0"/>
    <w:pPr>
      <w:autoSpaceDE w:val="0"/>
      <w:autoSpaceDN w:val="0"/>
      <w:adjustRightInd w:val="0"/>
      <w:spacing w:line="288" w:lineRule="auto"/>
      <w:textAlignment w:val="center"/>
    </w:pPr>
    <w:rPr>
      <w:rFonts w:ascii="Times Regular" w:hAnsi="Times Regular" w:cs="Times Regular"/>
      <w:color w:val="000000"/>
      <w:sz w:val="24"/>
      <w:lang w:eastAsia="de-AT"/>
    </w:rPr>
  </w:style>
  <w:style w:type="paragraph" w:customStyle="1" w:styleId="05Flietext">
    <w:name w:val="05 Fließtext"/>
    <w:basedOn w:val="EinfacherAbsatz"/>
    <w:rsid w:val="00FF6841"/>
    <w:pPr>
      <w:tabs>
        <w:tab w:val="left" w:pos="283"/>
      </w:tabs>
    </w:pPr>
    <w:rPr>
      <w:rFonts w:ascii="Avenir LT 45 Book" w:hAnsi="Avenir LT 45 Book" w:cs="Avenir LT 45 Book"/>
    </w:rPr>
  </w:style>
  <w:style w:type="character" w:customStyle="1" w:styleId="Flietext">
    <w:name w:val="Fließtext"/>
    <w:rsid w:val="00FF6841"/>
    <w:rPr>
      <w:rFonts w:ascii="Avenir LT 45 Book" w:hAnsi="Avenir LT 45 Book" w:cs="Avenir LT 45 Book"/>
      <w:color w:val="000000"/>
      <w:sz w:val="20"/>
      <w:szCs w:val="20"/>
    </w:rPr>
  </w:style>
  <w:style w:type="paragraph" w:styleId="Titel">
    <w:name w:val="Title"/>
    <w:basedOn w:val="Standard"/>
    <w:next w:val="Standard"/>
    <w:link w:val="TitelZchn"/>
    <w:qFormat/>
    <w:rsid w:val="002F1AB5"/>
    <w:pPr>
      <w:contextualSpacing/>
    </w:pPr>
    <w:rPr>
      <w:rFonts w:eastAsiaTheme="majorEastAsia" w:cstheme="majorBidi"/>
      <w:b/>
      <w:spacing w:val="-10"/>
      <w:kern w:val="28"/>
      <w:sz w:val="22"/>
      <w:szCs w:val="56"/>
    </w:rPr>
  </w:style>
  <w:style w:type="character" w:customStyle="1" w:styleId="TitelZchn">
    <w:name w:val="Titel Zchn"/>
    <w:basedOn w:val="Absatz-Standardschriftart"/>
    <w:link w:val="Titel"/>
    <w:rsid w:val="002F1AB5"/>
    <w:rPr>
      <w:rFonts w:ascii="AvenirNext LT Pro Regular" w:eastAsiaTheme="majorEastAsia" w:hAnsi="AvenirNext LT Pro Regular" w:cstheme="majorBidi"/>
      <w:b/>
      <w:spacing w:val="-10"/>
      <w:kern w:val="28"/>
      <w:sz w:val="22"/>
      <w:szCs w:val="56"/>
      <w:lang w:val="de-DE"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1AB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semiHidden/>
    <w:unhideWhenUsed/>
    <w:rsid w:val="002F1AB5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1D4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75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tarbeiter1@tes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age\Nextcloud%20Gyro\Dokumentation\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34</Words>
  <Characters>218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5</vt:i4>
      </vt:variant>
    </vt:vector>
  </HeadingPairs>
  <TitlesOfParts>
    <vt:vector size="6" baseType="lpstr">
      <vt:lpstr>Max Mustermann</vt:lpstr>
      <vt:lpstr>Quellen</vt:lpstr>
      <vt:lpstr>    WBI Wissen</vt:lpstr>
      <vt:lpstr>        Online Video</vt:lpstr>
      <vt:lpstr>Idee</vt:lpstr>
      <vt:lpstr>…</vt:lpstr>
    </vt:vector>
  </TitlesOfParts>
  <Company>connexia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 Mustermann</dc:title>
  <dc:subject/>
  <dc:creator>Allgaeuer Gerhard</dc:creator>
  <cp:keywords/>
  <dc:description/>
  <cp:lastModifiedBy>Allgaeuer Gerhard</cp:lastModifiedBy>
  <cp:revision>29</cp:revision>
  <cp:lastPrinted>2010-10-27T10:24:00Z</cp:lastPrinted>
  <dcterms:created xsi:type="dcterms:W3CDTF">2025-02-20T19:54:00Z</dcterms:created>
  <dcterms:modified xsi:type="dcterms:W3CDTF">2025-02-25T08:10:00Z</dcterms:modified>
</cp:coreProperties>
</file>