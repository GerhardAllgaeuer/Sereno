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EDD40" w14:textId="77777777" w:rsidR="00071393" w:rsidRDefault="00071393">
      <w:r>
        <w:separator/>
      </w:r>
    </w:p>
  </w:endnote>
  <w:endnote w:type="continuationSeparator" w:id="0">
    <w:p w14:paraId="126548FC" w14:textId="77777777" w:rsidR="00071393" w:rsidRDefault="0007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D0B59" w14:textId="77777777" w:rsidR="00071393" w:rsidRDefault="00071393">
      <w:r>
        <w:separator/>
      </w:r>
    </w:p>
  </w:footnote>
  <w:footnote w:type="continuationSeparator" w:id="0">
    <w:p w14:paraId="24776BFE" w14:textId="77777777" w:rsidR="00071393" w:rsidRDefault="0007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3AF0"/>
    <w:rsid w:val="00030B62"/>
    <w:rsid w:val="00035E6D"/>
    <w:rsid w:val="00037348"/>
    <w:rsid w:val="0004399E"/>
    <w:rsid w:val="0004686C"/>
    <w:rsid w:val="00055A40"/>
    <w:rsid w:val="00062D8D"/>
    <w:rsid w:val="000712DE"/>
    <w:rsid w:val="00071393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26E3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C5CE1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4188"/>
    <w:rsid w:val="00AF7017"/>
    <w:rsid w:val="00B01E24"/>
    <w:rsid w:val="00B16A3E"/>
    <w:rsid w:val="00B41333"/>
    <w:rsid w:val="00B455C7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42DDA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7BA7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29</cp:revision>
  <cp:lastPrinted>2010-10-27T10:24:00Z</cp:lastPrinted>
  <dcterms:created xsi:type="dcterms:W3CDTF">2025-02-20T19:54:00Z</dcterms:created>
  <dcterms:modified xsi:type="dcterms:W3CDTF">2025-02-27T06:54:00Z</dcterms:modified>
</cp:coreProperties>
</file>