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8E041" w14:textId="77777777" w:rsidR="00F3016B" w:rsidRDefault="001D4673" w:rsidP="000D28AB">
      <w:pPr>
        <w:pStyle w:val="Titel"/>
      </w:pPr>
      <w:r>
        <w:t>Richtlinien Dokumentation</w:t>
      </w:r>
    </w:p>
    <w:p w14:paraId="26BD65A2" w14:textId="77777777" w:rsidR="003769EF" w:rsidRDefault="003769EF" w:rsidP="003769EF">
      <w:pPr>
        <w:pStyle w:val="berschrift1"/>
      </w:pPr>
      <w:r>
        <w:t>Quellen</w:t>
      </w:r>
    </w:p>
    <w:p w14:paraId="4AF0AD20" w14:textId="77777777" w:rsidR="003769EF" w:rsidRDefault="003769EF" w:rsidP="003769EF">
      <w:pPr>
        <w:pStyle w:val="berschrift2"/>
      </w:pPr>
      <w:proofErr w:type="gramStart"/>
      <w:r>
        <w:t>WBI Wissen</w:t>
      </w:r>
      <w:proofErr w:type="gramEnd"/>
    </w:p>
    <w:p w14:paraId="451CC1D8" w14:textId="5A5EB418" w:rsidR="00F3016B" w:rsidRDefault="003769EF" w:rsidP="003769EF">
      <w:pPr>
        <w:pStyle w:val="berschrift3"/>
      </w:pPr>
      <w:r>
        <w:t>Online Video</w:t>
      </w:r>
    </w:p>
    <w:p w14:paraId="0FC45C9E" w14:textId="4CE76682" w:rsidR="004A46E0" w:rsidRDefault="002D1F41" w:rsidP="004A46E0">
      <w:r>
        <w:t>Standard</w:t>
      </w:r>
    </w:p>
    <w:p w14:paraId="15944767" w14:textId="33A973C2" w:rsidR="002D1F41" w:rsidRDefault="002D1F41" w:rsidP="004A46E0">
      <w:hyperlink r:id="rId7" w:history="1">
        <w:r w:rsidRPr="00316669">
          <w:rPr>
            <w:rStyle w:val="Hyperlink"/>
            <w:rFonts w:ascii="AvenirNext LT Pro Regular" w:hAnsi="AvenirNext LT Pro Regular"/>
            <w:sz w:val="20"/>
          </w:rPr>
          <w:t>https://test.com</w:t>
        </w:r>
      </w:hyperlink>
    </w:p>
    <w:p w14:paraId="5D496844" w14:textId="77777777" w:rsidR="002D1F41" w:rsidRPr="004A46E0" w:rsidRDefault="002D1F41" w:rsidP="004A46E0"/>
    <w:sectPr w:rsidR="002D1F41" w:rsidRPr="004A46E0" w:rsidSect="00F3016B">
      <w:headerReference w:type="default" r:id="rId8"/>
      <w:footerReference w:type="default" r:id="rId9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85DB8" w14:textId="77777777" w:rsidR="00BA1465" w:rsidRDefault="00BA1465">
      <w:r>
        <w:separator/>
      </w:r>
    </w:p>
  </w:endnote>
  <w:endnote w:type="continuationSeparator" w:id="0">
    <w:p w14:paraId="21174917" w14:textId="77777777" w:rsidR="00BA1465" w:rsidRDefault="00BA1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335EF" w14:textId="77777777" w:rsidR="00BA1465" w:rsidRDefault="00BA1465">
      <w:r>
        <w:separator/>
      </w:r>
    </w:p>
  </w:footnote>
  <w:footnote w:type="continuationSeparator" w:id="0">
    <w:p w14:paraId="470342B0" w14:textId="77777777" w:rsidR="00BA1465" w:rsidRDefault="00BA1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0654"/>
    <w:multiLevelType w:val="multilevel"/>
    <w:tmpl w:val="330CD068"/>
    <w:numStyleLink w:val="FormatvorlageAufgezhlt"/>
  </w:abstractNum>
  <w:abstractNum w:abstractNumId="15" w15:restartNumberingAfterBreak="0">
    <w:nsid w:val="435F5590"/>
    <w:multiLevelType w:val="multilevel"/>
    <w:tmpl w:val="330CD068"/>
    <w:numStyleLink w:val="FormatvorlageAufgezhlt"/>
  </w:abstractNum>
  <w:abstractNum w:abstractNumId="16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D5133"/>
    <w:multiLevelType w:val="multilevel"/>
    <w:tmpl w:val="330CD068"/>
    <w:numStyleLink w:val="FormatvorlageAufgezhlt"/>
  </w:abstractNum>
  <w:abstractNum w:abstractNumId="19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682358"/>
    <w:multiLevelType w:val="multilevel"/>
    <w:tmpl w:val="330CD068"/>
    <w:numStyleLink w:val="FormatvorlageAufgezhlt"/>
  </w:abstractNum>
  <w:abstractNum w:abstractNumId="23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1"/>
  </w:num>
  <w:num w:numId="3" w16cid:durableId="1384988272">
    <w:abstractNumId w:val="23"/>
  </w:num>
  <w:num w:numId="4" w16cid:durableId="242417772">
    <w:abstractNumId w:val="25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7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2"/>
  </w:num>
  <w:num w:numId="16" w16cid:durableId="1736902156">
    <w:abstractNumId w:val="11"/>
  </w:num>
  <w:num w:numId="17" w16cid:durableId="416290738">
    <w:abstractNumId w:val="14"/>
  </w:num>
  <w:num w:numId="18" w16cid:durableId="2071464053">
    <w:abstractNumId w:val="26"/>
  </w:num>
  <w:num w:numId="19" w16cid:durableId="1742872879">
    <w:abstractNumId w:val="18"/>
  </w:num>
  <w:num w:numId="20" w16cid:durableId="52780424">
    <w:abstractNumId w:val="15"/>
  </w:num>
  <w:num w:numId="21" w16cid:durableId="1714495698">
    <w:abstractNumId w:val="13"/>
  </w:num>
  <w:num w:numId="22" w16cid:durableId="511799276">
    <w:abstractNumId w:val="19"/>
  </w:num>
  <w:num w:numId="23" w16cid:durableId="1942370941">
    <w:abstractNumId w:val="20"/>
  </w:num>
  <w:num w:numId="24" w16cid:durableId="1525097847">
    <w:abstractNumId w:val="8"/>
  </w:num>
  <w:num w:numId="25" w16cid:durableId="679046309">
    <w:abstractNumId w:val="12"/>
  </w:num>
  <w:num w:numId="26" w16cid:durableId="4405584">
    <w:abstractNumId w:val="24"/>
  </w:num>
  <w:num w:numId="27" w16cid:durableId="9543666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oNotDisplayPageBoundarie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30B62"/>
    <w:rsid w:val="00035E6D"/>
    <w:rsid w:val="00037348"/>
    <w:rsid w:val="0004686C"/>
    <w:rsid w:val="00055A40"/>
    <w:rsid w:val="00062D8D"/>
    <w:rsid w:val="000712DE"/>
    <w:rsid w:val="00077764"/>
    <w:rsid w:val="000846AA"/>
    <w:rsid w:val="00084858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23540"/>
    <w:rsid w:val="00123BDF"/>
    <w:rsid w:val="001240A9"/>
    <w:rsid w:val="001254C4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B41AF"/>
    <w:rsid w:val="001B4FC0"/>
    <w:rsid w:val="001D158C"/>
    <w:rsid w:val="001D4673"/>
    <w:rsid w:val="001D4FBF"/>
    <w:rsid w:val="001D5A5F"/>
    <w:rsid w:val="001F2EEF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E0441"/>
    <w:rsid w:val="002E11F7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81CDF"/>
    <w:rsid w:val="004869FA"/>
    <w:rsid w:val="004A0235"/>
    <w:rsid w:val="004A2053"/>
    <w:rsid w:val="004A46E0"/>
    <w:rsid w:val="004B5E5A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62724"/>
    <w:rsid w:val="00570280"/>
    <w:rsid w:val="00573545"/>
    <w:rsid w:val="00594205"/>
    <w:rsid w:val="005A195A"/>
    <w:rsid w:val="005D0677"/>
    <w:rsid w:val="005D4641"/>
    <w:rsid w:val="005D53C9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93910"/>
    <w:rsid w:val="00795F8B"/>
    <w:rsid w:val="007A0009"/>
    <w:rsid w:val="007A09D0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4FA"/>
    <w:rsid w:val="008D6553"/>
    <w:rsid w:val="008E766F"/>
    <w:rsid w:val="008F4435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7017"/>
    <w:rsid w:val="00B01E24"/>
    <w:rsid w:val="00B16A3E"/>
    <w:rsid w:val="00B41333"/>
    <w:rsid w:val="00B71D1E"/>
    <w:rsid w:val="00B77456"/>
    <w:rsid w:val="00B91C04"/>
    <w:rsid w:val="00B93BA7"/>
    <w:rsid w:val="00B94F2F"/>
    <w:rsid w:val="00BA1465"/>
    <w:rsid w:val="00BC00F8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F7465"/>
    <w:rsid w:val="00F10A39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13</cp:revision>
  <cp:lastPrinted>2010-10-27T10:24:00Z</cp:lastPrinted>
  <dcterms:created xsi:type="dcterms:W3CDTF">2025-02-20T19:54:00Z</dcterms:created>
  <dcterms:modified xsi:type="dcterms:W3CDTF">2025-02-20T22:04:00Z</dcterms:modified>
</cp:coreProperties>
</file>