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42536" w14:textId="190E9BC3" w:rsidR="00AB7B2A" w:rsidRDefault="00602172" w:rsidP="00A3211F">
      <w:pPr>
        <w:pStyle w:val="Titel"/>
      </w:pPr>
      <w:r w:rsidRPr="00602172">
        <w:t>Unternehmensqualität</w:t>
      </w:r>
    </w:p>
    <w:p w14:paraId="40335C98" w14:textId="77777777" w:rsidR="00602172" w:rsidRPr="00AB7B2A" w:rsidRDefault="00602172" w:rsidP="00AB7B2A"/>
    <w:p w14:paraId="62A0F7AE" w14:textId="77777777" w:rsidR="007D1599" w:rsidRDefault="007D1599" w:rsidP="00A3211F">
      <w:pPr>
        <w:pStyle w:val="berschrift1"/>
      </w:pPr>
      <w:r w:rsidRPr="007D1599">
        <w:t>Arbeit und Wirtschaft</w:t>
      </w:r>
    </w:p>
    <w:p w14:paraId="52666B38" w14:textId="544ACA37" w:rsidR="005B2CCC" w:rsidRDefault="005B2CCC" w:rsidP="004A46E0">
      <w:r w:rsidRPr="005B2CCC">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w:t>
      </w:r>
    </w:p>
    <w:p w14:paraId="67810DB1" w14:textId="77777777" w:rsidR="00803654" w:rsidRDefault="00803654" w:rsidP="00803654">
      <w:r w:rsidRPr="005B2CCC">
        <w:t>Vivamus elementum semper nisi. Aenean vulputate eleifend tellus. Aenean leo ligula, porttitor eu, consequat vitae, eleifend ac, enim. Aliquam lorem ante, dapibus in, viverra quis, feugiat a, tellus. </w:t>
      </w:r>
    </w:p>
    <w:p w14:paraId="366BFACB" w14:textId="77777777" w:rsidR="00803654" w:rsidRDefault="00803654" w:rsidP="004A46E0"/>
    <w:p w14:paraId="7F7E5FA2" w14:textId="77777777" w:rsidR="00CC36CF" w:rsidRDefault="00CC36CF" w:rsidP="004A46E0"/>
    <w:p w14:paraId="46853802" w14:textId="7940D74F" w:rsidR="00CC36CF" w:rsidRDefault="00CC36CF" w:rsidP="00CC36CF">
      <w:pPr>
        <w:pStyle w:val="berschrift1"/>
      </w:pPr>
      <w:r w:rsidRPr="00CC36CF">
        <w:t>Hervorragende und sozial nachhal</w:t>
      </w:r>
      <w:r>
        <w:rPr>
          <w:rFonts w:cs="AvenirNext LT Pro Regular"/>
        </w:rPr>
        <w:t>ti</w:t>
      </w:r>
      <w:r w:rsidRPr="00CC36CF">
        <w:t>ge Leistungen</w:t>
      </w:r>
    </w:p>
    <w:p w14:paraId="0AF82818" w14:textId="65B74F0A" w:rsidR="00352ED5" w:rsidRDefault="00420F3A" w:rsidP="00352ED5">
      <w:r w:rsidRPr="00420F3A">
        <w:t>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w:t>
      </w:r>
    </w:p>
    <w:p w14:paraId="73933AF3" w14:textId="77777777" w:rsidR="00B85753" w:rsidRDefault="00B85753" w:rsidP="00352ED5"/>
    <w:p w14:paraId="0722790E" w14:textId="2FE6781C" w:rsidR="00B85753" w:rsidRDefault="00B85753" w:rsidP="00B85753">
      <w:pPr>
        <w:pStyle w:val="berschrift2"/>
      </w:pPr>
      <w:r w:rsidRPr="00B85753">
        <w:t>Sonderpreis</w:t>
      </w:r>
    </w:p>
    <w:p w14:paraId="613F8996" w14:textId="71456E89" w:rsidR="00B85753" w:rsidRDefault="00B85753" w:rsidP="00B85753">
      <w:r w:rsidRPr="00B85753">
        <w:t>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w:t>
      </w:r>
    </w:p>
    <w:p w14:paraId="5E05FA99" w14:textId="77777777" w:rsidR="00B57004" w:rsidRDefault="00B57004" w:rsidP="00B85753"/>
    <w:p w14:paraId="0D254527" w14:textId="287AE338" w:rsidR="00B57004" w:rsidRDefault="00B57004" w:rsidP="00B57004">
      <w:pPr>
        <w:pStyle w:val="berschrift3"/>
      </w:pPr>
      <w:r w:rsidRPr="00B57004">
        <w:t>Schwerpunkt</w:t>
      </w:r>
      <w:r w:rsidR="0059709E">
        <w:t>t</w:t>
      </w:r>
      <w:r w:rsidRPr="00B57004">
        <w:t>ä</w:t>
      </w:r>
      <w:r>
        <w:rPr>
          <w:rFonts w:cs="AvenirNext LT Pro Regular"/>
        </w:rPr>
        <w:t>t</w:t>
      </w:r>
      <w:r w:rsidRPr="00B57004">
        <w:t>gkeit</w:t>
      </w:r>
    </w:p>
    <w:p w14:paraId="417E12BD" w14:textId="4ADBF763" w:rsidR="00B57004" w:rsidRPr="00B57004" w:rsidRDefault="008B500C" w:rsidP="00B57004">
      <w:r w:rsidRPr="008B500C">
        <w:t>Etiam rhoncus. Maecenas tempus, tellus eget condimentum rhoncus, sem quam semper libero, sit amet adipiscing sem neque sed ipsum. Nam quam nunc, blandit vel, luctus pulvinar, hendrerit id, lorem. Maecenas nec odio et ante tincidunt tempus.</w:t>
      </w:r>
    </w:p>
    <w:p w14:paraId="1FED4D76" w14:textId="77777777" w:rsidR="00CC36CF" w:rsidRDefault="00CC36CF" w:rsidP="004A46E0"/>
    <w:p w14:paraId="304414D6" w14:textId="77777777" w:rsidR="00CC36CF" w:rsidRPr="004A46E0" w:rsidRDefault="00CC36CF" w:rsidP="004A46E0"/>
    <w:sectPr w:rsidR="00CC36CF" w:rsidRPr="004A46E0" w:rsidSect="00F3016B">
      <w:headerReference w:type="default" r:id="rId7"/>
      <w:footerReference w:type="default" r:id="rId8"/>
      <w:type w:val="continuous"/>
      <w:pgSz w:w="11906" w:h="16838" w:code="9"/>
      <w:pgMar w:top="2835" w:right="1418" w:bottom="2268" w:left="1418" w:header="709"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32FD8" w14:textId="77777777" w:rsidR="00F30676" w:rsidRDefault="00F30676">
      <w:r>
        <w:separator/>
      </w:r>
    </w:p>
  </w:endnote>
  <w:endnote w:type="continuationSeparator" w:id="0">
    <w:p w14:paraId="3C1A81F1" w14:textId="77777777" w:rsidR="00F30676" w:rsidRDefault="00F30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Next LT Pro Regular">
    <w:panose1 w:val="020B0504020202020204"/>
    <w:charset w:val="00"/>
    <w:family w:val="swiss"/>
    <w:notTrueType/>
    <w:pitch w:val="variable"/>
    <w:sig w:usb0="8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Avenir LT 45 Book">
    <w:altName w:val="Calibri"/>
    <w:charset w:val="00"/>
    <w:family w:val="auto"/>
    <w:pitch w:val="variable"/>
    <w:sig w:usb0="80000027" w:usb1="00000000" w:usb2="00000000" w:usb3="00000000" w:csb0="00000001" w:csb1="00000000"/>
  </w:font>
  <w:font w:name="Avenir LT 65 Medium">
    <w:altName w:val="Calibri"/>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88726" w14:textId="77777777" w:rsidR="007F2488" w:rsidRPr="007F2488" w:rsidRDefault="007F2488" w:rsidP="007F2488">
    <w:pPr>
      <w:pStyle w:val="Fuzeile"/>
      <w:jc w:val="right"/>
      <w:rPr>
        <w:sz w:val="16"/>
        <w:szCs w:val="16"/>
      </w:rPr>
    </w:pPr>
    <w:r w:rsidRPr="007F2488">
      <w:rPr>
        <w:sz w:val="16"/>
        <w:szCs w:val="16"/>
      </w:rPr>
      <w:fldChar w:fldCharType="begin"/>
    </w:r>
    <w:r w:rsidRPr="007F2488">
      <w:rPr>
        <w:sz w:val="16"/>
        <w:szCs w:val="16"/>
      </w:rPr>
      <w:instrText>PAGE  \* Arabic  \* MERGEFORMAT</w:instrText>
    </w:r>
    <w:r w:rsidRPr="007F2488">
      <w:rPr>
        <w:sz w:val="16"/>
        <w:szCs w:val="16"/>
      </w:rPr>
      <w:fldChar w:fldCharType="separate"/>
    </w:r>
    <w:r w:rsidR="00F91229">
      <w:rPr>
        <w:noProof/>
        <w:sz w:val="16"/>
        <w:szCs w:val="16"/>
      </w:rPr>
      <w:t>1</w:t>
    </w:r>
    <w:r w:rsidRPr="007F2488">
      <w:rPr>
        <w:sz w:val="16"/>
        <w:szCs w:val="16"/>
      </w:rPr>
      <w:fldChar w:fldCharType="end"/>
    </w:r>
    <w:r w:rsidRPr="007F2488">
      <w:rPr>
        <w:sz w:val="16"/>
        <w:szCs w:val="16"/>
      </w:rPr>
      <w:t xml:space="preserve"> | </w:t>
    </w:r>
    <w:r w:rsidRPr="007F2488">
      <w:rPr>
        <w:sz w:val="16"/>
        <w:szCs w:val="16"/>
      </w:rPr>
      <w:fldChar w:fldCharType="begin"/>
    </w:r>
    <w:r w:rsidRPr="007F2488">
      <w:rPr>
        <w:sz w:val="16"/>
        <w:szCs w:val="16"/>
      </w:rPr>
      <w:instrText>NUMPAGES  \* Arabic  \* MERGEFORMAT</w:instrText>
    </w:r>
    <w:r w:rsidRPr="007F2488">
      <w:rPr>
        <w:sz w:val="16"/>
        <w:szCs w:val="16"/>
      </w:rPr>
      <w:fldChar w:fldCharType="separate"/>
    </w:r>
    <w:r w:rsidR="00F91229">
      <w:rPr>
        <w:noProof/>
        <w:sz w:val="16"/>
        <w:szCs w:val="16"/>
      </w:rPr>
      <w:t>1</w:t>
    </w:r>
    <w:r w:rsidRPr="007F2488">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E45FC" w14:textId="77777777" w:rsidR="00F30676" w:rsidRDefault="00F30676">
      <w:r>
        <w:separator/>
      </w:r>
    </w:p>
  </w:footnote>
  <w:footnote w:type="continuationSeparator" w:id="0">
    <w:p w14:paraId="1A548DC0" w14:textId="77777777" w:rsidR="00F30676" w:rsidRDefault="00F30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82A89" w14:textId="77777777" w:rsidR="00FF6841" w:rsidRDefault="00FF6841">
    <w:pPr>
      <w:pStyle w:val="Kopfzeile"/>
    </w:pPr>
  </w:p>
  <w:p w14:paraId="69D49512" w14:textId="77777777" w:rsidR="00FF6841" w:rsidRDefault="00FF6841">
    <w:pPr>
      <w:pStyle w:val="Kopfzeile"/>
    </w:pPr>
  </w:p>
  <w:p w14:paraId="1B67C26F" w14:textId="77777777" w:rsidR="00FF6841" w:rsidRDefault="00F91229">
    <w:pPr>
      <w:pStyle w:val="Kopfzeile"/>
    </w:pPr>
    <w:r>
      <w:rPr>
        <w:noProof/>
        <w:lang w:val="de-AT" w:eastAsia="de-AT"/>
      </w:rPr>
      <w:drawing>
        <wp:anchor distT="0" distB="0" distL="114300" distR="114300" simplePos="0" relativeHeight="251657728" behindDoc="0" locked="0" layoutInCell="1" allowOverlap="1" wp14:anchorId="013DE461" wp14:editId="3E6F1656">
          <wp:simplePos x="0" y="0"/>
          <wp:positionH relativeFrom="column">
            <wp:posOffset>5080</wp:posOffset>
          </wp:positionH>
          <wp:positionV relativeFrom="paragraph">
            <wp:posOffset>40005</wp:posOffset>
          </wp:positionV>
          <wp:extent cx="1236980" cy="207010"/>
          <wp:effectExtent l="0" t="0" r="1270" b="2540"/>
          <wp:wrapNone/>
          <wp:docPr id="15" name="Bild 15" descr="connexia 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nexia 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980" cy="207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AEF91" w14:textId="77777777" w:rsidR="00FF6841" w:rsidRDefault="00FF6841">
    <w:pPr>
      <w:pStyle w:val="Kopfzeile"/>
    </w:pPr>
  </w:p>
  <w:p w14:paraId="30E58650" w14:textId="77777777" w:rsidR="00D24EF5" w:rsidRDefault="00D24EF5">
    <w:pPr>
      <w:pStyle w:val="Kopfzeile"/>
    </w:pPr>
  </w:p>
  <w:p w14:paraId="705E6F9F" w14:textId="77777777" w:rsidR="00FF6841" w:rsidRPr="00FF6841" w:rsidRDefault="00FF6841">
    <w:pPr>
      <w:pStyle w:val="Kopfzeile"/>
      <w:rPr>
        <w:rFonts w:ascii="Avenir LT 65 Medium" w:hAnsi="Avenir LT 65 Medium"/>
        <w:color w:val="808080"/>
      </w:rPr>
    </w:pPr>
  </w:p>
  <w:p w14:paraId="71ED0851" w14:textId="77777777" w:rsidR="00FF6841" w:rsidRDefault="00FF6841">
    <w:pPr>
      <w:pStyle w:val="Kopfzeile"/>
      <w:rPr>
        <w:rFonts w:ascii="Avenir LT 65 Medium" w:hAnsi="Avenir LT 65 Medium"/>
        <w:color w:val="808080"/>
      </w:rPr>
    </w:pPr>
  </w:p>
  <w:p w14:paraId="2D64F873" w14:textId="77777777" w:rsidR="00D24EF5" w:rsidRPr="00FF6841" w:rsidRDefault="00D24EF5">
    <w:pPr>
      <w:pStyle w:val="Kopfzeile"/>
      <w:rPr>
        <w:rFonts w:ascii="Avenir LT 65 Medium" w:hAnsi="Avenir LT 65 Medium"/>
        <w:color w:val="808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20B2D06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51259D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888719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ACAE057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233E8CE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2C5298"/>
    <w:multiLevelType w:val="multilevel"/>
    <w:tmpl w:val="330CD068"/>
    <w:styleLink w:val="FormatvorlageAufgezhlt"/>
    <w:lvl w:ilvl="0">
      <w:start w:val="1"/>
      <w:numFmt w:val="bullet"/>
      <w:lvlText w:val=""/>
      <w:lvlJc w:val="left"/>
      <w:pPr>
        <w:tabs>
          <w:tab w:val="num" w:pos="284"/>
        </w:tabs>
        <w:ind w:left="284" w:hanging="284"/>
      </w:pPr>
      <w:rPr>
        <w:rFonts w:ascii="Symbol" w:hAnsi="Symbol" w:hint="default"/>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D84D9C"/>
    <w:multiLevelType w:val="hybridMultilevel"/>
    <w:tmpl w:val="602A88A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09FF2B50"/>
    <w:multiLevelType w:val="multilevel"/>
    <w:tmpl w:val="48BCD428"/>
    <w:lvl w:ilvl="0">
      <w:start w:val="1"/>
      <w:numFmt w:val="bullet"/>
      <w:lvlText w:val=""/>
      <w:lvlJc w:val="left"/>
      <w:pPr>
        <w:tabs>
          <w:tab w:val="num" w:pos="720"/>
        </w:tabs>
        <w:ind w:left="720" w:hanging="360"/>
      </w:pPr>
      <w:rPr>
        <w:rFonts w:ascii="Symbol" w:hAnsi="Symbol" w:hint="default"/>
        <w:color w:val="33333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D6F9B"/>
    <w:multiLevelType w:val="hybridMultilevel"/>
    <w:tmpl w:val="3B78D6F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9" w15:restartNumberingAfterBreak="0">
    <w:nsid w:val="18C61751"/>
    <w:multiLevelType w:val="hybridMultilevel"/>
    <w:tmpl w:val="82B4A27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F954AC"/>
    <w:multiLevelType w:val="multilevel"/>
    <w:tmpl w:val="EAA0AF16"/>
    <w:lvl w:ilvl="0">
      <w:start w:val="1"/>
      <w:numFmt w:val="bullet"/>
      <w:lvlText w:val=""/>
      <w:lvlJc w:val="left"/>
      <w:pPr>
        <w:tabs>
          <w:tab w:val="num" w:pos="720"/>
        </w:tabs>
        <w:ind w:left="720" w:hanging="360"/>
      </w:pPr>
      <w:rPr>
        <w:rFonts w:ascii="Symbol" w:hAnsi="Symbol"/>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C1FDB"/>
    <w:multiLevelType w:val="hybridMultilevel"/>
    <w:tmpl w:val="793C6A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1183CF8"/>
    <w:multiLevelType w:val="multilevel"/>
    <w:tmpl w:val="330CD068"/>
    <w:numStyleLink w:val="FormatvorlageAufgezhlt"/>
  </w:abstractNum>
  <w:abstractNum w:abstractNumId="13" w15:restartNumberingAfterBreak="0">
    <w:nsid w:val="36F64A65"/>
    <w:multiLevelType w:val="hybridMultilevel"/>
    <w:tmpl w:val="80B4ED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247F90"/>
    <w:multiLevelType w:val="hybridMultilevel"/>
    <w:tmpl w:val="FAA89E92"/>
    <w:lvl w:ilvl="0" w:tplc="AC9C8346">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E70654"/>
    <w:multiLevelType w:val="multilevel"/>
    <w:tmpl w:val="330CD068"/>
    <w:numStyleLink w:val="FormatvorlageAufgezhlt"/>
  </w:abstractNum>
  <w:abstractNum w:abstractNumId="16" w15:restartNumberingAfterBreak="0">
    <w:nsid w:val="435F5590"/>
    <w:multiLevelType w:val="multilevel"/>
    <w:tmpl w:val="330CD068"/>
    <w:numStyleLink w:val="FormatvorlageAufgezhlt"/>
  </w:abstractNum>
  <w:abstractNum w:abstractNumId="17" w15:restartNumberingAfterBreak="0">
    <w:nsid w:val="556D0681"/>
    <w:multiLevelType w:val="hybridMultilevel"/>
    <w:tmpl w:val="476669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02003CD"/>
    <w:multiLevelType w:val="hybridMultilevel"/>
    <w:tmpl w:val="EAA0AF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4D5133"/>
    <w:multiLevelType w:val="multilevel"/>
    <w:tmpl w:val="330CD068"/>
    <w:numStyleLink w:val="FormatvorlageAufgezhlt"/>
  </w:abstractNum>
  <w:abstractNum w:abstractNumId="20" w15:restartNumberingAfterBreak="0">
    <w:nsid w:val="676B4217"/>
    <w:multiLevelType w:val="hybridMultilevel"/>
    <w:tmpl w:val="5596BE52"/>
    <w:lvl w:ilvl="0" w:tplc="A606E864">
      <w:start w:val="1"/>
      <w:numFmt w:val="bullet"/>
      <w:lvlText w:val=""/>
      <w:lvlJc w:val="left"/>
      <w:pPr>
        <w:tabs>
          <w:tab w:val="num" w:pos="340"/>
        </w:tabs>
        <w:ind w:left="340"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286A7D"/>
    <w:multiLevelType w:val="hybridMultilevel"/>
    <w:tmpl w:val="20000974"/>
    <w:lvl w:ilvl="0" w:tplc="0C070005">
      <w:start w:val="1"/>
      <w:numFmt w:val="bullet"/>
      <w:lvlText w:val=""/>
      <w:lvlJc w:val="left"/>
      <w:pPr>
        <w:ind w:left="360" w:hanging="360"/>
      </w:pPr>
      <w:rPr>
        <w:rFonts w:ascii="Wingdings" w:hAnsi="Wing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2" w15:restartNumberingAfterBreak="0">
    <w:nsid w:val="6DDA2215"/>
    <w:multiLevelType w:val="hybridMultilevel"/>
    <w:tmpl w:val="4D16A53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0682358"/>
    <w:multiLevelType w:val="multilevel"/>
    <w:tmpl w:val="330CD068"/>
    <w:numStyleLink w:val="FormatvorlageAufgezhlt"/>
  </w:abstractNum>
  <w:abstractNum w:abstractNumId="24" w15:restartNumberingAfterBreak="0">
    <w:nsid w:val="74E964BC"/>
    <w:multiLevelType w:val="hybridMultilevel"/>
    <w:tmpl w:val="84D69E9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5B025A7"/>
    <w:multiLevelType w:val="hybridMultilevel"/>
    <w:tmpl w:val="6908EE0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C0A6738"/>
    <w:multiLevelType w:val="hybridMultilevel"/>
    <w:tmpl w:val="48BCD428"/>
    <w:lvl w:ilvl="0" w:tplc="768096B6">
      <w:start w:val="1"/>
      <w:numFmt w:val="bullet"/>
      <w:lvlText w:val=""/>
      <w:lvlJc w:val="left"/>
      <w:pPr>
        <w:tabs>
          <w:tab w:val="num" w:pos="720"/>
        </w:tabs>
        <w:ind w:left="720" w:hanging="360"/>
      </w:pPr>
      <w:rPr>
        <w:rFonts w:ascii="Symbol" w:hAnsi="Symbol" w:hint="default"/>
        <w:color w:val="3333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C51706"/>
    <w:multiLevelType w:val="multilevel"/>
    <w:tmpl w:val="330CD068"/>
    <w:numStyleLink w:val="FormatvorlageAufgezhlt"/>
  </w:abstractNum>
  <w:num w:numId="1" w16cid:durableId="89620430">
    <w:abstractNumId w:val="6"/>
  </w:num>
  <w:num w:numId="2" w16cid:durableId="429008979">
    <w:abstractNumId w:val="22"/>
  </w:num>
  <w:num w:numId="3" w16cid:durableId="1384988272">
    <w:abstractNumId w:val="24"/>
  </w:num>
  <w:num w:numId="4" w16cid:durableId="242417772">
    <w:abstractNumId w:val="26"/>
  </w:num>
  <w:num w:numId="5" w16cid:durableId="899823483">
    <w:abstractNumId w:val="7"/>
  </w:num>
  <w:num w:numId="6" w16cid:durableId="1766460379">
    <w:abstractNumId w:val="4"/>
  </w:num>
  <w:num w:numId="7" w16cid:durableId="1286035006">
    <w:abstractNumId w:val="3"/>
  </w:num>
  <w:num w:numId="8" w16cid:durableId="938490044">
    <w:abstractNumId w:val="2"/>
  </w:num>
  <w:num w:numId="9" w16cid:durableId="1568691302">
    <w:abstractNumId w:val="1"/>
  </w:num>
  <w:num w:numId="10" w16cid:durableId="1330985532">
    <w:abstractNumId w:val="0"/>
  </w:num>
  <w:num w:numId="11" w16cid:durableId="1942760191">
    <w:abstractNumId w:val="9"/>
  </w:num>
  <w:num w:numId="12" w16cid:durableId="1506242770">
    <w:abstractNumId w:val="18"/>
  </w:num>
  <w:num w:numId="13" w16cid:durableId="1501693743">
    <w:abstractNumId w:val="10"/>
  </w:num>
  <w:num w:numId="14" w16cid:durableId="1682661707">
    <w:abstractNumId w:val="5"/>
  </w:num>
  <w:num w:numId="15" w16cid:durableId="1799494226">
    <w:abstractNumId w:val="23"/>
  </w:num>
  <w:num w:numId="16" w16cid:durableId="1736902156">
    <w:abstractNumId w:val="12"/>
  </w:num>
  <w:num w:numId="17" w16cid:durableId="416290738">
    <w:abstractNumId w:val="15"/>
  </w:num>
  <w:num w:numId="18" w16cid:durableId="2071464053">
    <w:abstractNumId w:val="27"/>
  </w:num>
  <w:num w:numId="19" w16cid:durableId="1742872879">
    <w:abstractNumId w:val="19"/>
  </w:num>
  <w:num w:numId="20" w16cid:durableId="52780424">
    <w:abstractNumId w:val="16"/>
  </w:num>
  <w:num w:numId="21" w16cid:durableId="1714495698">
    <w:abstractNumId w:val="14"/>
  </w:num>
  <w:num w:numId="22" w16cid:durableId="511799276">
    <w:abstractNumId w:val="20"/>
  </w:num>
  <w:num w:numId="23" w16cid:durableId="1942370941">
    <w:abstractNumId w:val="21"/>
  </w:num>
  <w:num w:numId="24" w16cid:durableId="1525097847">
    <w:abstractNumId w:val="8"/>
  </w:num>
  <w:num w:numId="25" w16cid:durableId="679046309">
    <w:abstractNumId w:val="13"/>
  </w:num>
  <w:num w:numId="26" w16cid:durableId="4405584">
    <w:abstractNumId w:val="25"/>
  </w:num>
  <w:num w:numId="27" w16cid:durableId="954366675">
    <w:abstractNumId w:val="17"/>
  </w:num>
  <w:num w:numId="28" w16cid:durableId="1450322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0"/>
  <w:defaultTabStop w:val="709"/>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C8"/>
    <w:rsid w:val="000042EB"/>
    <w:rsid w:val="0001149D"/>
    <w:rsid w:val="00014AD8"/>
    <w:rsid w:val="00015965"/>
    <w:rsid w:val="00015C16"/>
    <w:rsid w:val="000200AC"/>
    <w:rsid w:val="000204B6"/>
    <w:rsid w:val="000207A8"/>
    <w:rsid w:val="000230DD"/>
    <w:rsid w:val="00030B62"/>
    <w:rsid w:val="00035E6D"/>
    <w:rsid w:val="00037348"/>
    <w:rsid w:val="0004399E"/>
    <w:rsid w:val="0004686C"/>
    <w:rsid w:val="00055A40"/>
    <w:rsid w:val="00062D8D"/>
    <w:rsid w:val="000712DE"/>
    <w:rsid w:val="00077764"/>
    <w:rsid w:val="000846AA"/>
    <w:rsid w:val="00084858"/>
    <w:rsid w:val="000A17E1"/>
    <w:rsid w:val="000A2950"/>
    <w:rsid w:val="000A2DF9"/>
    <w:rsid w:val="000A3726"/>
    <w:rsid w:val="000B1964"/>
    <w:rsid w:val="000B4D29"/>
    <w:rsid w:val="000C15EC"/>
    <w:rsid w:val="000C521A"/>
    <w:rsid w:val="000C62C7"/>
    <w:rsid w:val="000D28AB"/>
    <w:rsid w:val="000E04B3"/>
    <w:rsid w:val="000E23FF"/>
    <w:rsid w:val="000E520B"/>
    <w:rsid w:val="000F3C25"/>
    <w:rsid w:val="000F4CBD"/>
    <w:rsid w:val="001021DB"/>
    <w:rsid w:val="00104A4E"/>
    <w:rsid w:val="00116B7A"/>
    <w:rsid w:val="00123540"/>
    <w:rsid w:val="00123BDF"/>
    <w:rsid w:val="001240A9"/>
    <w:rsid w:val="001254C4"/>
    <w:rsid w:val="0013226B"/>
    <w:rsid w:val="00136124"/>
    <w:rsid w:val="00141821"/>
    <w:rsid w:val="00141C04"/>
    <w:rsid w:val="00143E4F"/>
    <w:rsid w:val="00156D36"/>
    <w:rsid w:val="0015707C"/>
    <w:rsid w:val="00160923"/>
    <w:rsid w:val="00163A25"/>
    <w:rsid w:val="0016578F"/>
    <w:rsid w:val="001769A7"/>
    <w:rsid w:val="0018736C"/>
    <w:rsid w:val="00191348"/>
    <w:rsid w:val="00193D9C"/>
    <w:rsid w:val="00194B5F"/>
    <w:rsid w:val="00197CB6"/>
    <w:rsid w:val="001B41AF"/>
    <w:rsid w:val="001B4FC0"/>
    <w:rsid w:val="001C3A50"/>
    <w:rsid w:val="001D158C"/>
    <w:rsid w:val="001D4673"/>
    <w:rsid w:val="001D4FBF"/>
    <w:rsid w:val="001D5A5F"/>
    <w:rsid w:val="001D77DB"/>
    <w:rsid w:val="001F2EEF"/>
    <w:rsid w:val="002056B7"/>
    <w:rsid w:val="002066D0"/>
    <w:rsid w:val="00211F9B"/>
    <w:rsid w:val="00212D64"/>
    <w:rsid w:val="002222F3"/>
    <w:rsid w:val="00232592"/>
    <w:rsid w:val="00237DE8"/>
    <w:rsid w:val="00266C81"/>
    <w:rsid w:val="002754EF"/>
    <w:rsid w:val="00275A84"/>
    <w:rsid w:val="00284478"/>
    <w:rsid w:val="0028767C"/>
    <w:rsid w:val="00295C31"/>
    <w:rsid w:val="002979DD"/>
    <w:rsid w:val="002A1AA4"/>
    <w:rsid w:val="002A1C9E"/>
    <w:rsid w:val="002A560F"/>
    <w:rsid w:val="002B0AB4"/>
    <w:rsid w:val="002B1F3F"/>
    <w:rsid w:val="002B3A3A"/>
    <w:rsid w:val="002C1E19"/>
    <w:rsid w:val="002D0F9E"/>
    <w:rsid w:val="002D1F41"/>
    <w:rsid w:val="002D2C8D"/>
    <w:rsid w:val="002D5D29"/>
    <w:rsid w:val="002E0441"/>
    <w:rsid w:val="002E11F7"/>
    <w:rsid w:val="002E7CA1"/>
    <w:rsid w:val="002F1AB5"/>
    <w:rsid w:val="002F6921"/>
    <w:rsid w:val="002F69CA"/>
    <w:rsid w:val="002F7DB5"/>
    <w:rsid w:val="003057DE"/>
    <w:rsid w:val="003172F2"/>
    <w:rsid w:val="003326B3"/>
    <w:rsid w:val="0033376F"/>
    <w:rsid w:val="0034333F"/>
    <w:rsid w:val="00352B59"/>
    <w:rsid w:val="00352ED5"/>
    <w:rsid w:val="00357D8B"/>
    <w:rsid w:val="003632BF"/>
    <w:rsid w:val="003633F2"/>
    <w:rsid w:val="00365305"/>
    <w:rsid w:val="00370FBF"/>
    <w:rsid w:val="00373286"/>
    <w:rsid w:val="00376279"/>
    <w:rsid w:val="003769EF"/>
    <w:rsid w:val="003776FC"/>
    <w:rsid w:val="0038151D"/>
    <w:rsid w:val="003A250B"/>
    <w:rsid w:val="003A3FFE"/>
    <w:rsid w:val="003B0D36"/>
    <w:rsid w:val="003B5D53"/>
    <w:rsid w:val="003B609A"/>
    <w:rsid w:val="003B71A8"/>
    <w:rsid w:val="003D1604"/>
    <w:rsid w:val="003D6186"/>
    <w:rsid w:val="003E1B95"/>
    <w:rsid w:val="003E529C"/>
    <w:rsid w:val="003F6D7E"/>
    <w:rsid w:val="00420F3A"/>
    <w:rsid w:val="0042364E"/>
    <w:rsid w:val="00431C4D"/>
    <w:rsid w:val="004328EF"/>
    <w:rsid w:val="00441B91"/>
    <w:rsid w:val="0044238E"/>
    <w:rsid w:val="004479FA"/>
    <w:rsid w:val="00481CDF"/>
    <w:rsid w:val="004869FA"/>
    <w:rsid w:val="004A0235"/>
    <w:rsid w:val="004A2053"/>
    <w:rsid w:val="004A46E0"/>
    <w:rsid w:val="004B5E5A"/>
    <w:rsid w:val="004B6B3E"/>
    <w:rsid w:val="004C1C8B"/>
    <w:rsid w:val="004D0BE6"/>
    <w:rsid w:val="004D3F42"/>
    <w:rsid w:val="004E252A"/>
    <w:rsid w:val="004E55E8"/>
    <w:rsid w:val="004E7B69"/>
    <w:rsid w:val="004F611A"/>
    <w:rsid w:val="00503702"/>
    <w:rsid w:val="00513E2B"/>
    <w:rsid w:val="00515F3B"/>
    <w:rsid w:val="00517974"/>
    <w:rsid w:val="0052180D"/>
    <w:rsid w:val="00530CC2"/>
    <w:rsid w:val="005377B7"/>
    <w:rsid w:val="00542644"/>
    <w:rsid w:val="00544AE9"/>
    <w:rsid w:val="00552DD8"/>
    <w:rsid w:val="00562724"/>
    <w:rsid w:val="00570280"/>
    <w:rsid w:val="00573545"/>
    <w:rsid w:val="00594205"/>
    <w:rsid w:val="0059709E"/>
    <w:rsid w:val="005A195A"/>
    <w:rsid w:val="005B2CCC"/>
    <w:rsid w:val="005D0677"/>
    <w:rsid w:val="005D4641"/>
    <w:rsid w:val="005D53C9"/>
    <w:rsid w:val="005E4E96"/>
    <w:rsid w:val="005E7EA2"/>
    <w:rsid w:val="005F2E9A"/>
    <w:rsid w:val="005F3F25"/>
    <w:rsid w:val="0060079D"/>
    <w:rsid w:val="00602172"/>
    <w:rsid w:val="00602A1E"/>
    <w:rsid w:val="006051EE"/>
    <w:rsid w:val="00606988"/>
    <w:rsid w:val="00613C30"/>
    <w:rsid w:val="00615BAD"/>
    <w:rsid w:val="00622B38"/>
    <w:rsid w:val="006264F1"/>
    <w:rsid w:val="00631AB0"/>
    <w:rsid w:val="00631DF1"/>
    <w:rsid w:val="00632250"/>
    <w:rsid w:val="00633CFC"/>
    <w:rsid w:val="00633E02"/>
    <w:rsid w:val="00644607"/>
    <w:rsid w:val="0064549B"/>
    <w:rsid w:val="00645623"/>
    <w:rsid w:val="00654C62"/>
    <w:rsid w:val="00665084"/>
    <w:rsid w:val="00682F05"/>
    <w:rsid w:val="006846B2"/>
    <w:rsid w:val="00686576"/>
    <w:rsid w:val="006969A7"/>
    <w:rsid w:val="006A109B"/>
    <w:rsid w:val="006A7FEB"/>
    <w:rsid w:val="006B073D"/>
    <w:rsid w:val="006B21DF"/>
    <w:rsid w:val="006B586D"/>
    <w:rsid w:val="006B79B7"/>
    <w:rsid w:val="006C07AE"/>
    <w:rsid w:val="006C5B1C"/>
    <w:rsid w:val="006D3557"/>
    <w:rsid w:val="006E2809"/>
    <w:rsid w:val="006F0593"/>
    <w:rsid w:val="006F5491"/>
    <w:rsid w:val="0070617D"/>
    <w:rsid w:val="00707118"/>
    <w:rsid w:val="00707F66"/>
    <w:rsid w:val="00713A6E"/>
    <w:rsid w:val="00716323"/>
    <w:rsid w:val="007228EF"/>
    <w:rsid w:val="0072630D"/>
    <w:rsid w:val="00727503"/>
    <w:rsid w:val="00730DC8"/>
    <w:rsid w:val="00734A34"/>
    <w:rsid w:val="0073701B"/>
    <w:rsid w:val="00747F58"/>
    <w:rsid w:val="00783CF5"/>
    <w:rsid w:val="00793910"/>
    <w:rsid w:val="00795F8B"/>
    <w:rsid w:val="007A0009"/>
    <w:rsid w:val="007A09D0"/>
    <w:rsid w:val="007C0A6A"/>
    <w:rsid w:val="007D1599"/>
    <w:rsid w:val="007E5CBD"/>
    <w:rsid w:val="007E704D"/>
    <w:rsid w:val="007F1298"/>
    <w:rsid w:val="007F12FE"/>
    <w:rsid w:val="007F2488"/>
    <w:rsid w:val="007F2D7D"/>
    <w:rsid w:val="007F72EA"/>
    <w:rsid w:val="00803654"/>
    <w:rsid w:val="00804F81"/>
    <w:rsid w:val="00805B6D"/>
    <w:rsid w:val="008107C5"/>
    <w:rsid w:val="00814548"/>
    <w:rsid w:val="00836431"/>
    <w:rsid w:val="00837E8A"/>
    <w:rsid w:val="00843EEB"/>
    <w:rsid w:val="00845247"/>
    <w:rsid w:val="0084721E"/>
    <w:rsid w:val="00865F47"/>
    <w:rsid w:val="00870697"/>
    <w:rsid w:val="00874813"/>
    <w:rsid w:val="00877D02"/>
    <w:rsid w:val="008820CF"/>
    <w:rsid w:val="0088341F"/>
    <w:rsid w:val="0089233A"/>
    <w:rsid w:val="008A48A3"/>
    <w:rsid w:val="008B500C"/>
    <w:rsid w:val="008B54FA"/>
    <w:rsid w:val="008D6553"/>
    <w:rsid w:val="008E766F"/>
    <w:rsid w:val="008F4435"/>
    <w:rsid w:val="0090231F"/>
    <w:rsid w:val="00912B3F"/>
    <w:rsid w:val="0091479D"/>
    <w:rsid w:val="00920D09"/>
    <w:rsid w:val="00940EE1"/>
    <w:rsid w:val="00942BB2"/>
    <w:rsid w:val="00943308"/>
    <w:rsid w:val="0094767F"/>
    <w:rsid w:val="00952C83"/>
    <w:rsid w:val="009564D5"/>
    <w:rsid w:val="00962306"/>
    <w:rsid w:val="00972820"/>
    <w:rsid w:val="0097541D"/>
    <w:rsid w:val="009A6E12"/>
    <w:rsid w:val="009B44C4"/>
    <w:rsid w:val="009C3F01"/>
    <w:rsid w:val="009D2ED5"/>
    <w:rsid w:val="009D3205"/>
    <w:rsid w:val="009E32E5"/>
    <w:rsid w:val="009F39D2"/>
    <w:rsid w:val="00A03EFC"/>
    <w:rsid w:val="00A14900"/>
    <w:rsid w:val="00A1795B"/>
    <w:rsid w:val="00A207CA"/>
    <w:rsid w:val="00A248F3"/>
    <w:rsid w:val="00A3093B"/>
    <w:rsid w:val="00A30DB4"/>
    <w:rsid w:val="00A31199"/>
    <w:rsid w:val="00A3211F"/>
    <w:rsid w:val="00A3423D"/>
    <w:rsid w:val="00A368FF"/>
    <w:rsid w:val="00A46C7A"/>
    <w:rsid w:val="00A51112"/>
    <w:rsid w:val="00A53B27"/>
    <w:rsid w:val="00A57868"/>
    <w:rsid w:val="00A64D06"/>
    <w:rsid w:val="00A73216"/>
    <w:rsid w:val="00A81FF6"/>
    <w:rsid w:val="00A865C3"/>
    <w:rsid w:val="00A90C98"/>
    <w:rsid w:val="00A95450"/>
    <w:rsid w:val="00AA5196"/>
    <w:rsid w:val="00AB7B2A"/>
    <w:rsid w:val="00AC517F"/>
    <w:rsid w:val="00AC6A9B"/>
    <w:rsid w:val="00AD3E42"/>
    <w:rsid w:val="00AE3C61"/>
    <w:rsid w:val="00AE4E7B"/>
    <w:rsid w:val="00AF0149"/>
    <w:rsid w:val="00AF015F"/>
    <w:rsid w:val="00AF7017"/>
    <w:rsid w:val="00B0012D"/>
    <w:rsid w:val="00B01E24"/>
    <w:rsid w:val="00B16A3E"/>
    <w:rsid w:val="00B41333"/>
    <w:rsid w:val="00B57004"/>
    <w:rsid w:val="00B71D1E"/>
    <w:rsid w:val="00B77456"/>
    <w:rsid w:val="00B85753"/>
    <w:rsid w:val="00B91C04"/>
    <w:rsid w:val="00B93BA7"/>
    <w:rsid w:val="00B94F2F"/>
    <w:rsid w:val="00BC00F8"/>
    <w:rsid w:val="00BE0F70"/>
    <w:rsid w:val="00BE560A"/>
    <w:rsid w:val="00BE5F2F"/>
    <w:rsid w:val="00BF0196"/>
    <w:rsid w:val="00BF0BA4"/>
    <w:rsid w:val="00BF3419"/>
    <w:rsid w:val="00C01DAA"/>
    <w:rsid w:val="00C02678"/>
    <w:rsid w:val="00C0268F"/>
    <w:rsid w:val="00C03BC5"/>
    <w:rsid w:val="00C26FDC"/>
    <w:rsid w:val="00C366E1"/>
    <w:rsid w:val="00C53A60"/>
    <w:rsid w:val="00C650A9"/>
    <w:rsid w:val="00C664E9"/>
    <w:rsid w:val="00C674D1"/>
    <w:rsid w:val="00C708F9"/>
    <w:rsid w:val="00C82ADB"/>
    <w:rsid w:val="00C83408"/>
    <w:rsid w:val="00C838A2"/>
    <w:rsid w:val="00C9288E"/>
    <w:rsid w:val="00CA1B44"/>
    <w:rsid w:val="00CA236C"/>
    <w:rsid w:val="00CA3788"/>
    <w:rsid w:val="00CA5396"/>
    <w:rsid w:val="00CA5B29"/>
    <w:rsid w:val="00CA705A"/>
    <w:rsid w:val="00CB3286"/>
    <w:rsid w:val="00CB38E0"/>
    <w:rsid w:val="00CB473F"/>
    <w:rsid w:val="00CB6764"/>
    <w:rsid w:val="00CC36CF"/>
    <w:rsid w:val="00CD247A"/>
    <w:rsid w:val="00CD24D0"/>
    <w:rsid w:val="00CD2E7D"/>
    <w:rsid w:val="00CE5383"/>
    <w:rsid w:val="00CE6D36"/>
    <w:rsid w:val="00CF4BC1"/>
    <w:rsid w:val="00D036B3"/>
    <w:rsid w:val="00D04FAF"/>
    <w:rsid w:val="00D07B4E"/>
    <w:rsid w:val="00D21A77"/>
    <w:rsid w:val="00D23E5B"/>
    <w:rsid w:val="00D24EF5"/>
    <w:rsid w:val="00D303E1"/>
    <w:rsid w:val="00D40323"/>
    <w:rsid w:val="00D40866"/>
    <w:rsid w:val="00D40A33"/>
    <w:rsid w:val="00D46BE2"/>
    <w:rsid w:val="00D566F3"/>
    <w:rsid w:val="00D56EE9"/>
    <w:rsid w:val="00D62A3A"/>
    <w:rsid w:val="00D659E8"/>
    <w:rsid w:val="00D66756"/>
    <w:rsid w:val="00D67AFF"/>
    <w:rsid w:val="00D73E55"/>
    <w:rsid w:val="00D76D00"/>
    <w:rsid w:val="00D77BA3"/>
    <w:rsid w:val="00D8315E"/>
    <w:rsid w:val="00D94670"/>
    <w:rsid w:val="00DB657E"/>
    <w:rsid w:val="00DC0C66"/>
    <w:rsid w:val="00DC1974"/>
    <w:rsid w:val="00DC3CE2"/>
    <w:rsid w:val="00DC4780"/>
    <w:rsid w:val="00DC6EC2"/>
    <w:rsid w:val="00DE59BC"/>
    <w:rsid w:val="00DE6E8E"/>
    <w:rsid w:val="00DF1428"/>
    <w:rsid w:val="00DF4462"/>
    <w:rsid w:val="00E0327A"/>
    <w:rsid w:val="00E2326A"/>
    <w:rsid w:val="00E27A22"/>
    <w:rsid w:val="00E30E7A"/>
    <w:rsid w:val="00E3195B"/>
    <w:rsid w:val="00E37556"/>
    <w:rsid w:val="00E423E7"/>
    <w:rsid w:val="00E5598A"/>
    <w:rsid w:val="00E73D2B"/>
    <w:rsid w:val="00E7504A"/>
    <w:rsid w:val="00E83A21"/>
    <w:rsid w:val="00E83D07"/>
    <w:rsid w:val="00E87B6B"/>
    <w:rsid w:val="00E93AA7"/>
    <w:rsid w:val="00E95402"/>
    <w:rsid w:val="00EA5D14"/>
    <w:rsid w:val="00EB23DE"/>
    <w:rsid w:val="00EB7AB2"/>
    <w:rsid w:val="00ED19DA"/>
    <w:rsid w:val="00ED31B2"/>
    <w:rsid w:val="00ED761B"/>
    <w:rsid w:val="00EF7465"/>
    <w:rsid w:val="00F10A39"/>
    <w:rsid w:val="00F211D2"/>
    <w:rsid w:val="00F23DAC"/>
    <w:rsid w:val="00F3016B"/>
    <w:rsid w:val="00F30676"/>
    <w:rsid w:val="00F32CF4"/>
    <w:rsid w:val="00F5156B"/>
    <w:rsid w:val="00F56E08"/>
    <w:rsid w:val="00F57022"/>
    <w:rsid w:val="00F63268"/>
    <w:rsid w:val="00F657BA"/>
    <w:rsid w:val="00F72CDF"/>
    <w:rsid w:val="00F91229"/>
    <w:rsid w:val="00F94063"/>
    <w:rsid w:val="00F97EFC"/>
    <w:rsid w:val="00FA67BE"/>
    <w:rsid w:val="00FB2635"/>
    <w:rsid w:val="00FB7677"/>
    <w:rsid w:val="00FC1F9C"/>
    <w:rsid w:val="00FC283C"/>
    <w:rsid w:val="00FD47B6"/>
    <w:rsid w:val="00FE21ED"/>
    <w:rsid w:val="00FF2ABF"/>
    <w:rsid w:val="00FF41E1"/>
    <w:rsid w:val="00FF420A"/>
    <w:rsid w:val="00FF68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89D8D2"/>
  <w15:chartTrackingRefBased/>
  <w15:docId w15:val="{86E6A3F9-A3F5-45AE-84EE-E80B65EA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de-AT" w:eastAsia="de-AT"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94670"/>
    <w:rPr>
      <w:rFonts w:ascii="AvenirNext LT Pro Regular" w:hAnsi="AvenirNext LT Pro Regular"/>
      <w:szCs w:val="24"/>
      <w:lang w:val="de-DE" w:eastAsia="de-DE"/>
    </w:rPr>
  </w:style>
  <w:style w:type="paragraph" w:styleId="berschrift1">
    <w:name w:val="heading 1"/>
    <w:basedOn w:val="Standard"/>
    <w:next w:val="Standard"/>
    <w:qFormat/>
    <w:rsid w:val="002F1AB5"/>
    <w:pPr>
      <w:keepNext/>
      <w:spacing w:after="260"/>
      <w:outlineLvl w:val="0"/>
    </w:pPr>
    <w:rPr>
      <w:rFonts w:cs="Arial"/>
      <w:b/>
      <w:bCs/>
      <w:kern w:val="32"/>
      <w:sz w:val="22"/>
      <w:szCs w:val="32"/>
    </w:rPr>
  </w:style>
  <w:style w:type="paragraph" w:styleId="berschrift2">
    <w:name w:val="heading 2"/>
    <w:basedOn w:val="Standard"/>
    <w:next w:val="Standard"/>
    <w:qFormat/>
    <w:rsid w:val="002F1AB5"/>
    <w:pPr>
      <w:keepNext/>
      <w:outlineLvl w:val="1"/>
    </w:pPr>
    <w:rPr>
      <w:rFonts w:cs="Arial"/>
      <w:b/>
      <w:bCs/>
      <w:iCs/>
      <w:szCs w:val="28"/>
    </w:rPr>
  </w:style>
  <w:style w:type="paragraph" w:styleId="berschrift3">
    <w:name w:val="heading 3"/>
    <w:basedOn w:val="Standard"/>
    <w:next w:val="Standard"/>
    <w:qFormat/>
    <w:rsid w:val="00A57868"/>
    <w:pPr>
      <w:keepNext/>
      <w:outlineLvl w:val="2"/>
    </w:pPr>
    <w:rPr>
      <w:rFonts w:cs="Arial"/>
      <w:b/>
      <w:bCs/>
      <w:color w:val="7F7F7F" w:themeColor="text1" w:themeTint="8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B41333"/>
    <w:rPr>
      <w:rFonts w:ascii="Avenir LT 45 Book" w:hAnsi="Avenir LT 45 Book"/>
      <w:color w:val="auto"/>
      <w:sz w:val="19"/>
      <w:u w:val="none"/>
    </w:rPr>
  </w:style>
  <w:style w:type="paragraph" w:styleId="Kopfzeile">
    <w:name w:val="header"/>
    <w:basedOn w:val="Standard"/>
    <w:rsid w:val="00CA3788"/>
    <w:pPr>
      <w:tabs>
        <w:tab w:val="center" w:pos="4536"/>
        <w:tab w:val="right" w:pos="9072"/>
      </w:tabs>
    </w:pPr>
  </w:style>
  <w:style w:type="paragraph" w:styleId="Fuzeile">
    <w:name w:val="footer"/>
    <w:basedOn w:val="Standard"/>
    <w:rsid w:val="00CA3788"/>
    <w:pPr>
      <w:tabs>
        <w:tab w:val="center" w:pos="4536"/>
        <w:tab w:val="right" w:pos="9072"/>
      </w:tabs>
    </w:pPr>
  </w:style>
  <w:style w:type="character" w:customStyle="1" w:styleId="DatumAbsender">
    <w:name w:val="Datum Absender"/>
    <w:rsid w:val="009564D5"/>
    <w:rPr>
      <w:rFonts w:ascii="Avenir LT 45 Book" w:hAnsi="Avenir LT 45 Book"/>
      <w:sz w:val="16"/>
    </w:rPr>
  </w:style>
  <w:style w:type="character" w:customStyle="1" w:styleId="Betreff">
    <w:name w:val="Betreff"/>
    <w:rsid w:val="000C62C7"/>
    <w:rPr>
      <w:rFonts w:ascii="Avenir LT 65 Medium" w:hAnsi="Avenir LT 65 Medium"/>
    </w:rPr>
  </w:style>
  <w:style w:type="paragraph" w:styleId="Sprechblasentext">
    <w:name w:val="Balloon Text"/>
    <w:basedOn w:val="Standard"/>
    <w:semiHidden/>
    <w:rsid w:val="00BF0BA4"/>
    <w:rPr>
      <w:rFonts w:ascii="Tahoma" w:hAnsi="Tahoma" w:cs="Tahoma"/>
      <w:sz w:val="16"/>
      <w:szCs w:val="16"/>
    </w:rPr>
  </w:style>
  <w:style w:type="numbering" w:customStyle="1" w:styleId="FormatvorlageAufgezhlt">
    <w:name w:val="Formatvorlage Aufgezählt"/>
    <w:basedOn w:val="KeineListe"/>
    <w:rsid w:val="00F5156B"/>
    <w:pPr>
      <w:numPr>
        <w:numId w:val="14"/>
      </w:numPr>
    </w:pPr>
  </w:style>
  <w:style w:type="paragraph" w:styleId="Dokumentstruktur">
    <w:name w:val="Document Map"/>
    <w:basedOn w:val="Standard"/>
    <w:semiHidden/>
    <w:rsid w:val="000A17E1"/>
    <w:pPr>
      <w:shd w:val="clear" w:color="auto" w:fill="000080"/>
    </w:pPr>
    <w:rPr>
      <w:rFonts w:ascii="Tahoma" w:hAnsi="Tahoma" w:cs="Tahoma"/>
      <w:szCs w:val="20"/>
    </w:rPr>
  </w:style>
  <w:style w:type="paragraph" w:customStyle="1" w:styleId="EinfacherAbsatz">
    <w:name w:val="[Einfacher Absatz]"/>
    <w:basedOn w:val="Standard"/>
    <w:rsid w:val="00CB38E0"/>
    <w:pPr>
      <w:autoSpaceDE w:val="0"/>
      <w:autoSpaceDN w:val="0"/>
      <w:adjustRightInd w:val="0"/>
      <w:spacing w:line="288" w:lineRule="auto"/>
      <w:textAlignment w:val="center"/>
    </w:pPr>
    <w:rPr>
      <w:rFonts w:ascii="Times Regular" w:hAnsi="Times Regular" w:cs="Times Regular"/>
      <w:color w:val="000000"/>
      <w:sz w:val="24"/>
      <w:lang w:eastAsia="de-AT"/>
    </w:rPr>
  </w:style>
  <w:style w:type="paragraph" w:customStyle="1" w:styleId="05Flietext">
    <w:name w:val="05 Fließtext"/>
    <w:basedOn w:val="EinfacherAbsatz"/>
    <w:rsid w:val="00FF6841"/>
    <w:pPr>
      <w:tabs>
        <w:tab w:val="left" w:pos="283"/>
      </w:tabs>
    </w:pPr>
    <w:rPr>
      <w:rFonts w:ascii="Avenir LT 45 Book" w:hAnsi="Avenir LT 45 Book" w:cs="Avenir LT 45 Book"/>
    </w:rPr>
  </w:style>
  <w:style w:type="character" w:customStyle="1" w:styleId="Flietext">
    <w:name w:val="Fließtext"/>
    <w:rsid w:val="00FF6841"/>
    <w:rPr>
      <w:rFonts w:ascii="Avenir LT 45 Book" w:hAnsi="Avenir LT 45 Book" w:cs="Avenir LT 45 Book"/>
      <w:color w:val="000000"/>
      <w:sz w:val="20"/>
      <w:szCs w:val="20"/>
    </w:rPr>
  </w:style>
  <w:style w:type="paragraph" w:styleId="Titel">
    <w:name w:val="Title"/>
    <w:basedOn w:val="Standard"/>
    <w:next w:val="Standard"/>
    <w:link w:val="TitelZchn"/>
    <w:qFormat/>
    <w:rsid w:val="002F1AB5"/>
    <w:pPr>
      <w:contextualSpacing/>
    </w:pPr>
    <w:rPr>
      <w:rFonts w:eastAsiaTheme="majorEastAsia" w:cstheme="majorBidi"/>
      <w:b/>
      <w:spacing w:val="-10"/>
      <w:kern w:val="28"/>
      <w:sz w:val="22"/>
      <w:szCs w:val="56"/>
    </w:rPr>
  </w:style>
  <w:style w:type="character" w:customStyle="1" w:styleId="TitelZchn">
    <w:name w:val="Titel Zchn"/>
    <w:basedOn w:val="Absatz-Standardschriftart"/>
    <w:link w:val="Titel"/>
    <w:rsid w:val="002F1AB5"/>
    <w:rPr>
      <w:rFonts w:ascii="AvenirNext LT Pro Regular" w:eastAsiaTheme="majorEastAsia" w:hAnsi="AvenirNext LT Pro Regular" w:cstheme="majorBidi"/>
      <w:b/>
      <w:spacing w:val="-10"/>
      <w:kern w:val="28"/>
      <w:sz w:val="22"/>
      <w:szCs w:val="56"/>
      <w:lang w:val="de-DE" w:eastAsia="de-DE"/>
    </w:rPr>
  </w:style>
  <w:style w:type="character" w:styleId="NichtaufgelsteErwhnung">
    <w:name w:val="Unresolved Mention"/>
    <w:basedOn w:val="Absatz-Standardschriftart"/>
    <w:uiPriority w:val="99"/>
    <w:semiHidden/>
    <w:unhideWhenUsed/>
    <w:rsid w:val="002F1AB5"/>
    <w:rPr>
      <w:color w:val="605E5C"/>
      <w:shd w:val="clear" w:color="auto" w:fill="E1DFDD"/>
    </w:rPr>
  </w:style>
  <w:style w:type="character" w:styleId="BesuchterLink">
    <w:name w:val="FollowedHyperlink"/>
    <w:basedOn w:val="Absatz-Standardschriftart"/>
    <w:semiHidden/>
    <w:unhideWhenUsed/>
    <w:rsid w:val="002F1AB5"/>
    <w:rPr>
      <w:color w:val="800080" w:themeColor="followedHyperlink"/>
      <w:u w:val="single"/>
    </w:rPr>
  </w:style>
  <w:style w:type="table" w:styleId="Tabellenraster">
    <w:name w:val="Table Grid"/>
    <w:basedOn w:val="NormaleTabelle"/>
    <w:rsid w:val="001D4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75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age\Nextcloud%20Gyro\Dokumentation\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Vorlage.dotx</Template>
  <TotalTime>0</TotalTime>
  <Pages>1</Pages>
  <Words>315</Words>
  <Characters>1986</Characters>
  <Application>Microsoft Office Word</Application>
  <DocSecurity>0</DocSecurity>
  <Lines>16</Lines>
  <Paragraphs>4</Paragraphs>
  <ScaleCrop>false</ScaleCrop>
  <HeadingPairs>
    <vt:vector size="4" baseType="variant">
      <vt:variant>
        <vt:lpstr>Titel</vt:lpstr>
      </vt:variant>
      <vt:variant>
        <vt:i4>1</vt:i4>
      </vt:variant>
      <vt:variant>
        <vt:lpstr>Überschriften</vt:lpstr>
      </vt:variant>
      <vt:variant>
        <vt:i4>3</vt:i4>
      </vt:variant>
    </vt:vector>
  </HeadingPairs>
  <TitlesOfParts>
    <vt:vector size="4" baseType="lpstr">
      <vt:lpstr>Max Mustermann</vt:lpstr>
      <vt:lpstr>Test Ü1</vt:lpstr>
      <vt:lpstr>    Test Ü2</vt:lpstr>
      <vt:lpstr>        Test Ü3</vt:lpstr>
    </vt:vector>
  </TitlesOfParts>
  <Company>connexia</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 Mustermann</dc:title>
  <dc:subject/>
  <dc:creator>Allgaeuer Gerhard</dc:creator>
  <cp:keywords/>
  <dc:description/>
  <cp:lastModifiedBy>Allgaeuer Gerhard</cp:lastModifiedBy>
  <cp:revision>41</cp:revision>
  <cp:lastPrinted>2010-10-27T10:24:00Z</cp:lastPrinted>
  <dcterms:created xsi:type="dcterms:W3CDTF">2025-02-20T19:54:00Z</dcterms:created>
  <dcterms:modified xsi:type="dcterms:W3CDTF">2025-03-03T22:07:00Z</dcterms:modified>
</cp:coreProperties>
</file>