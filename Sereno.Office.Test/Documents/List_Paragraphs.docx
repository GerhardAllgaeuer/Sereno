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2F71" w14:textId="77777777" w:rsidR="002E7CA1" w:rsidRDefault="002E7CA1" w:rsidP="00EF793B"/>
    <w:p w14:paraId="4CA62839" w14:textId="77777777" w:rsidR="00EB16BA" w:rsidRDefault="00EB16BA" w:rsidP="00EB16BA">
      <w:pPr>
        <w:pStyle w:val="Listenabsatz"/>
        <w:numPr>
          <w:ilvl w:val="0"/>
          <w:numId w:val="29"/>
        </w:numPr>
      </w:pPr>
      <w:r>
        <w:t>Punkt 3</w:t>
      </w:r>
    </w:p>
    <w:p w14:paraId="1D61F1CB" w14:textId="77777777" w:rsidR="00EB16BA" w:rsidRDefault="00EB16BA" w:rsidP="00626072">
      <w:pPr>
        <w:pStyle w:val="Listenabsatz"/>
        <w:numPr>
          <w:ilvl w:val="1"/>
          <w:numId w:val="32"/>
        </w:numPr>
      </w:pPr>
      <w:r>
        <w:t>Erstens</w:t>
      </w:r>
    </w:p>
    <w:p w14:paraId="5185BF7A" w14:textId="77777777" w:rsidR="00EB16BA" w:rsidRDefault="00EB16BA" w:rsidP="00626072">
      <w:pPr>
        <w:pStyle w:val="Listenabsatz"/>
        <w:numPr>
          <w:ilvl w:val="1"/>
          <w:numId w:val="32"/>
        </w:numPr>
      </w:pPr>
      <w:r>
        <w:t>Zweitens</w:t>
      </w:r>
    </w:p>
    <w:p w14:paraId="130F9725" w14:textId="77777777" w:rsidR="00EB16BA" w:rsidRDefault="00EB16BA" w:rsidP="00626072">
      <w:pPr>
        <w:pStyle w:val="Listenabsatz"/>
        <w:numPr>
          <w:ilvl w:val="1"/>
          <w:numId w:val="32"/>
        </w:numPr>
      </w:pPr>
      <w:r>
        <w:t>Drittens</w:t>
      </w:r>
    </w:p>
    <w:p w14:paraId="61DDC17C" w14:textId="745DBFE4" w:rsidR="00EF793B" w:rsidRDefault="009811C4" w:rsidP="00083219">
      <w:pPr>
        <w:pStyle w:val="Listenabsatz"/>
        <w:numPr>
          <w:ilvl w:val="0"/>
          <w:numId w:val="29"/>
        </w:numPr>
      </w:pPr>
      <w:r>
        <w:t xml:space="preserve">Liste 1, </w:t>
      </w:r>
      <w:r w:rsidR="00EF793B">
        <w:t>Punkt 1</w:t>
      </w:r>
    </w:p>
    <w:p w14:paraId="15E68CB5" w14:textId="3D283D24" w:rsidR="00EF793B" w:rsidRDefault="00EF793B" w:rsidP="00883A85">
      <w:pPr>
        <w:pStyle w:val="Listenabsatz"/>
        <w:numPr>
          <w:ilvl w:val="1"/>
          <w:numId w:val="30"/>
        </w:numPr>
      </w:pPr>
      <w:r>
        <w:t>Unterpunkt 1</w:t>
      </w:r>
    </w:p>
    <w:p w14:paraId="1E1E466C" w14:textId="5AB228D9" w:rsidR="00EF793B" w:rsidRDefault="00EF793B" w:rsidP="00883A85">
      <w:pPr>
        <w:pStyle w:val="Listenabsatz"/>
        <w:numPr>
          <w:ilvl w:val="1"/>
          <w:numId w:val="30"/>
        </w:numPr>
      </w:pPr>
      <w:r>
        <w:t>Unterpunkt 2</w:t>
      </w:r>
    </w:p>
    <w:p w14:paraId="00AC7CCB" w14:textId="464BA3A7" w:rsidR="00EF793B" w:rsidRDefault="00EF793B" w:rsidP="00083219">
      <w:pPr>
        <w:pStyle w:val="Listenabsatz"/>
        <w:numPr>
          <w:ilvl w:val="0"/>
          <w:numId w:val="29"/>
        </w:numPr>
      </w:pPr>
      <w:r>
        <w:t>Punkt 2</w:t>
      </w:r>
    </w:p>
    <w:p w14:paraId="4B765F22" w14:textId="39345C26" w:rsidR="006870E1" w:rsidRDefault="006870E1" w:rsidP="006870E1">
      <w:pPr>
        <w:pStyle w:val="Listenabsatz"/>
        <w:numPr>
          <w:ilvl w:val="1"/>
          <w:numId w:val="29"/>
        </w:numPr>
      </w:pPr>
      <w:r>
        <w:t>Achtung</w:t>
      </w:r>
    </w:p>
    <w:p w14:paraId="1A8A389D" w14:textId="777D591C" w:rsidR="006870E1" w:rsidRDefault="006870E1" w:rsidP="006870E1">
      <w:pPr>
        <w:pStyle w:val="Listenabsatz"/>
        <w:numPr>
          <w:ilvl w:val="2"/>
          <w:numId w:val="29"/>
        </w:numPr>
      </w:pPr>
      <w:r>
        <w:t>nochmal</w:t>
      </w:r>
    </w:p>
    <w:p w14:paraId="3E15F9CD" w14:textId="0678D4C3" w:rsidR="00EF793B" w:rsidRDefault="00EF793B" w:rsidP="00083219">
      <w:pPr>
        <w:pStyle w:val="Listenabsatz"/>
        <w:numPr>
          <w:ilvl w:val="0"/>
          <w:numId w:val="29"/>
        </w:numPr>
      </w:pPr>
      <w:r>
        <w:t>Punkt 3</w:t>
      </w:r>
    </w:p>
    <w:p w14:paraId="1D31EAF9" w14:textId="77777777" w:rsidR="00EB05F9" w:rsidRDefault="00EB05F9" w:rsidP="00EF793B"/>
    <w:p w14:paraId="3F77074E" w14:textId="5E86901B" w:rsidR="009811C4" w:rsidRDefault="009811C4" w:rsidP="009811C4">
      <w:pPr>
        <w:pStyle w:val="Listenabsatz"/>
        <w:numPr>
          <w:ilvl w:val="0"/>
          <w:numId w:val="29"/>
        </w:numPr>
      </w:pPr>
      <w:r>
        <w:t>Liste 2, Punkt 1</w:t>
      </w:r>
    </w:p>
    <w:p w14:paraId="54601001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1</w:t>
      </w:r>
    </w:p>
    <w:p w14:paraId="0452D9F2" w14:textId="77777777" w:rsidR="009811C4" w:rsidRDefault="009811C4" w:rsidP="00883A85">
      <w:pPr>
        <w:pStyle w:val="Listenabsatz"/>
        <w:numPr>
          <w:ilvl w:val="1"/>
          <w:numId w:val="31"/>
        </w:numPr>
      </w:pPr>
      <w:r>
        <w:t>Unterpunkt 2</w:t>
      </w:r>
    </w:p>
    <w:p w14:paraId="797FDBBF" w14:textId="77777777" w:rsidR="009811C4" w:rsidRDefault="009811C4" w:rsidP="009811C4">
      <w:pPr>
        <w:pStyle w:val="Listenabsatz"/>
        <w:numPr>
          <w:ilvl w:val="0"/>
          <w:numId w:val="29"/>
        </w:numPr>
      </w:pPr>
      <w:r>
        <w:t>Punkt 2</w:t>
      </w:r>
    </w:p>
    <w:p w14:paraId="0C01E33B" w14:textId="77777777" w:rsidR="009811C4" w:rsidRPr="00EF793B" w:rsidRDefault="009811C4" w:rsidP="00EF793B"/>
    <w:sectPr w:rsidR="009811C4" w:rsidRPr="00EF793B" w:rsidSect="00F3016B">
      <w:headerReference w:type="default" r:id="rId7"/>
      <w:footerReference w:type="default" r:id="rId8"/>
      <w:type w:val="continuous"/>
      <w:pgSz w:w="11906" w:h="16838" w:code="9"/>
      <w:pgMar w:top="2835" w:right="1418" w:bottom="2268" w:left="1418" w:header="709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A90E4A" w14:textId="77777777" w:rsidR="00BA3765" w:rsidRDefault="00BA3765">
      <w:r>
        <w:separator/>
      </w:r>
    </w:p>
  </w:endnote>
  <w:endnote w:type="continuationSeparator" w:id="0">
    <w:p w14:paraId="196DC858" w14:textId="77777777" w:rsidR="00BA3765" w:rsidRDefault="00BA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LT 45 Book">
    <w:altName w:val="Calibri"/>
    <w:charset w:val="00"/>
    <w:family w:val="auto"/>
    <w:pitch w:val="variable"/>
    <w:sig w:usb0="80000027" w:usb1="00000000" w:usb2="00000000" w:usb3="00000000" w:csb0="00000001" w:csb1="00000000"/>
  </w:font>
  <w:font w:name="Avenir LT 65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788726" w14:textId="77777777" w:rsidR="007F2488" w:rsidRPr="007F2488" w:rsidRDefault="007F2488" w:rsidP="007F2488">
    <w:pPr>
      <w:pStyle w:val="Fuzeile"/>
      <w:jc w:val="right"/>
      <w:rPr>
        <w:sz w:val="16"/>
        <w:szCs w:val="16"/>
      </w:rPr>
    </w:pP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PAGE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  <w:r w:rsidRPr="007F2488">
      <w:rPr>
        <w:sz w:val="16"/>
        <w:szCs w:val="16"/>
      </w:rPr>
      <w:t xml:space="preserve"> | </w:t>
    </w:r>
    <w:r w:rsidRPr="007F2488">
      <w:rPr>
        <w:sz w:val="16"/>
        <w:szCs w:val="16"/>
      </w:rPr>
      <w:fldChar w:fldCharType="begin"/>
    </w:r>
    <w:r w:rsidRPr="007F2488">
      <w:rPr>
        <w:sz w:val="16"/>
        <w:szCs w:val="16"/>
      </w:rPr>
      <w:instrText>NUMPAGES  \* Arabic  \* MERGEFORMAT</w:instrText>
    </w:r>
    <w:r w:rsidRPr="007F2488">
      <w:rPr>
        <w:sz w:val="16"/>
        <w:szCs w:val="16"/>
      </w:rPr>
      <w:fldChar w:fldCharType="separate"/>
    </w:r>
    <w:r w:rsidR="00F91229">
      <w:rPr>
        <w:noProof/>
        <w:sz w:val="16"/>
        <w:szCs w:val="16"/>
      </w:rPr>
      <w:t>1</w:t>
    </w:r>
    <w:r w:rsidRPr="007F2488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0450A" w14:textId="77777777" w:rsidR="00BA3765" w:rsidRDefault="00BA3765">
      <w:r>
        <w:separator/>
      </w:r>
    </w:p>
  </w:footnote>
  <w:footnote w:type="continuationSeparator" w:id="0">
    <w:p w14:paraId="2511BD30" w14:textId="77777777" w:rsidR="00BA3765" w:rsidRDefault="00BA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82A89" w14:textId="77777777" w:rsidR="00FF6841" w:rsidRDefault="00FF6841">
    <w:pPr>
      <w:pStyle w:val="Kopfzeile"/>
    </w:pPr>
  </w:p>
  <w:p w14:paraId="69D49512" w14:textId="77777777" w:rsidR="00FF6841" w:rsidRDefault="00FF6841">
    <w:pPr>
      <w:pStyle w:val="Kopfzeile"/>
    </w:pPr>
  </w:p>
  <w:p w14:paraId="1B67C26F" w14:textId="77777777" w:rsidR="00FF6841" w:rsidRDefault="00F91229">
    <w:pPr>
      <w:pStyle w:val="Kopfzeile"/>
    </w:pPr>
    <w:r>
      <w:rPr>
        <w:noProof/>
        <w:lang w:val="de-AT" w:eastAsia="de-AT"/>
      </w:rPr>
      <w:drawing>
        <wp:anchor distT="0" distB="0" distL="114300" distR="114300" simplePos="0" relativeHeight="251657728" behindDoc="0" locked="0" layoutInCell="1" allowOverlap="1" wp14:anchorId="013DE461" wp14:editId="3E6F1656">
          <wp:simplePos x="0" y="0"/>
          <wp:positionH relativeFrom="column">
            <wp:posOffset>5080</wp:posOffset>
          </wp:positionH>
          <wp:positionV relativeFrom="paragraph">
            <wp:posOffset>40005</wp:posOffset>
          </wp:positionV>
          <wp:extent cx="1236980" cy="207010"/>
          <wp:effectExtent l="0" t="0" r="1270" b="2540"/>
          <wp:wrapNone/>
          <wp:docPr id="15" name="Bild 15" descr="connexia 1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nnexia 1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6980" cy="207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9AEF91" w14:textId="77777777" w:rsidR="00FF6841" w:rsidRDefault="00FF6841">
    <w:pPr>
      <w:pStyle w:val="Kopfzeile"/>
    </w:pPr>
  </w:p>
  <w:p w14:paraId="30E58650" w14:textId="77777777" w:rsidR="00D24EF5" w:rsidRDefault="00D24EF5">
    <w:pPr>
      <w:pStyle w:val="Kopfzeile"/>
    </w:pPr>
  </w:p>
  <w:p w14:paraId="705E6F9F" w14:textId="77777777" w:rsidR="00FF6841" w:rsidRPr="00FF6841" w:rsidRDefault="00FF6841">
    <w:pPr>
      <w:pStyle w:val="Kopfzeile"/>
      <w:rPr>
        <w:rFonts w:ascii="Avenir LT 65 Medium" w:hAnsi="Avenir LT 65 Medium"/>
        <w:color w:val="808080"/>
      </w:rPr>
    </w:pPr>
  </w:p>
  <w:p w14:paraId="71ED0851" w14:textId="77777777" w:rsidR="00FF6841" w:rsidRDefault="00FF6841">
    <w:pPr>
      <w:pStyle w:val="Kopfzeile"/>
      <w:rPr>
        <w:rFonts w:ascii="Avenir LT 65 Medium" w:hAnsi="Avenir LT 65 Medium"/>
        <w:color w:val="808080"/>
      </w:rPr>
    </w:pPr>
  </w:p>
  <w:p w14:paraId="2D64F873" w14:textId="77777777" w:rsidR="00D24EF5" w:rsidRPr="00FF6841" w:rsidRDefault="00D24EF5">
    <w:pPr>
      <w:pStyle w:val="Kopfzeile"/>
      <w:rPr>
        <w:rFonts w:ascii="Avenir LT 65 Medium" w:hAnsi="Avenir LT 65 Medium"/>
        <w:color w:val="8080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20B2D0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51259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88871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ACAE05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33E8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2C5298"/>
    <w:multiLevelType w:val="multilevel"/>
    <w:tmpl w:val="330CD068"/>
    <w:styleLink w:val="FormatvorlageAufgezhlt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D84D9C"/>
    <w:multiLevelType w:val="hybridMultilevel"/>
    <w:tmpl w:val="602A88A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9FF2B50"/>
    <w:multiLevelType w:val="multilevel"/>
    <w:tmpl w:val="48BC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0D4F79"/>
    <w:multiLevelType w:val="hybridMultilevel"/>
    <w:tmpl w:val="13BC98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D6F9B"/>
    <w:multiLevelType w:val="hybridMultilevel"/>
    <w:tmpl w:val="3B78D6F2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C61751"/>
    <w:multiLevelType w:val="hybridMultilevel"/>
    <w:tmpl w:val="82B4A27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954AC"/>
    <w:multiLevelType w:val="multilevel"/>
    <w:tmpl w:val="EAA0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183CF8"/>
    <w:multiLevelType w:val="multilevel"/>
    <w:tmpl w:val="330CD068"/>
    <w:numStyleLink w:val="FormatvorlageAufgezhlt"/>
  </w:abstractNum>
  <w:abstractNum w:abstractNumId="13" w15:restartNumberingAfterBreak="0">
    <w:nsid w:val="23EB1BB1"/>
    <w:multiLevelType w:val="hybridMultilevel"/>
    <w:tmpl w:val="EC26F9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47F14"/>
    <w:multiLevelType w:val="hybridMultilevel"/>
    <w:tmpl w:val="CA409E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64A65"/>
    <w:multiLevelType w:val="hybridMultilevel"/>
    <w:tmpl w:val="80B4ED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47F90"/>
    <w:multiLevelType w:val="hybridMultilevel"/>
    <w:tmpl w:val="FAA89E92"/>
    <w:lvl w:ilvl="0" w:tplc="AC9C834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70654"/>
    <w:multiLevelType w:val="multilevel"/>
    <w:tmpl w:val="330CD068"/>
    <w:numStyleLink w:val="FormatvorlageAufgezhlt"/>
  </w:abstractNum>
  <w:abstractNum w:abstractNumId="18" w15:restartNumberingAfterBreak="0">
    <w:nsid w:val="435F5590"/>
    <w:multiLevelType w:val="multilevel"/>
    <w:tmpl w:val="330CD068"/>
    <w:numStyleLink w:val="FormatvorlageAufgezhlt"/>
  </w:abstractNum>
  <w:abstractNum w:abstractNumId="19" w15:restartNumberingAfterBreak="0">
    <w:nsid w:val="5371648E"/>
    <w:multiLevelType w:val="hybridMultilevel"/>
    <w:tmpl w:val="350A08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6D0681"/>
    <w:multiLevelType w:val="hybridMultilevel"/>
    <w:tmpl w:val="476669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003CD"/>
    <w:multiLevelType w:val="hybridMultilevel"/>
    <w:tmpl w:val="EAA0AF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D5133"/>
    <w:multiLevelType w:val="multilevel"/>
    <w:tmpl w:val="330CD068"/>
    <w:numStyleLink w:val="FormatvorlageAufgezhlt"/>
  </w:abstractNum>
  <w:abstractNum w:abstractNumId="23" w15:restartNumberingAfterBreak="0">
    <w:nsid w:val="676B4217"/>
    <w:multiLevelType w:val="hybridMultilevel"/>
    <w:tmpl w:val="5596BE52"/>
    <w:lvl w:ilvl="0" w:tplc="A606E864">
      <w:start w:val="1"/>
      <w:numFmt w:val="bullet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23D27"/>
    <w:multiLevelType w:val="hybridMultilevel"/>
    <w:tmpl w:val="FC226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286A7D"/>
    <w:multiLevelType w:val="hybridMultilevel"/>
    <w:tmpl w:val="20000974"/>
    <w:lvl w:ilvl="0" w:tplc="0C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A2215"/>
    <w:multiLevelType w:val="hybridMultilevel"/>
    <w:tmpl w:val="4D16A53E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682358"/>
    <w:multiLevelType w:val="multilevel"/>
    <w:tmpl w:val="330CD068"/>
    <w:numStyleLink w:val="FormatvorlageAufgezhlt"/>
  </w:abstractNum>
  <w:abstractNum w:abstractNumId="28" w15:restartNumberingAfterBreak="0">
    <w:nsid w:val="74E964BC"/>
    <w:multiLevelType w:val="hybridMultilevel"/>
    <w:tmpl w:val="84D69E9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025A7"/>
    <w:multiLevelType w:val="hybridMultilevel"/>
    <w:tmpl w:val="6908EE0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0A6738"/>
    <w:multiLevelType w:val="hybridMultilevel"/>
    <w:tmpl w:val="48BCD428"/>
    <w:lvl w:ilvl="0" w:tplc="768096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C51706"/>
    <w:multiLevelType w:val="multilevel"/>
    <w:tmpl w:val="330CD068"/>
    <w:numStyleLink w:val="FormatvorlageAufgezhlt"/>
  </w:abstractNum>
  <w:num w:numId="1" w16cid:durableId="89620430">
    <w:abstractNumId w:val="6"/>
  </w:num>
  <w:num w:numId="2" w16cid:durableId="429008979">
    <w:abstractNumId w:val="26"/>
  </w:num>
  <w:num w:numId="3" w16cid:durableId="1384988272">
    <w:abstractNumId w:val="28"/>
  </w:num>
  <w:num w:numId="4" w16cid:durableId="242417772">
    <w:abstractNumId w:val="30"/>
  </w:num>
  <w:num w:numId="5" w16cid:durableId="899823483">
    <w:abstractNumId w:val="7"/>
  </w:num>
  <w:num w:numId="6" w16cid:durableId="1766460379">
    <w:abstractNumId w:val="4"/>
  </w:num>
  <w:num w:numId="7" w16cid:durableId="1286035006">
    <w:abstractNumId w:val="3"/>
  </w:num>
  <w:num w:numId="8" w16cid:durableId="938490044">
    <w:abstractNumId w:val="2"/>
  </w:num>
  <w:num w:numId="9" w16cid:durableId="1568691302">
    <w:abstractNumId w:val="1"/>
  </w:num>
  <w:num w:numId="10" w16cid:durableId="1330985532">
    <w:abstractNumId w:val="0"/>
  </w:num>
  <w:num w:numId="11" w16cid:durableId="1942760191">
    <w:abstractNumId w:val="10"/>
  </w:num>
  <w:num w:numId="12" w16cid:durableId="1506242770">
    <w:abstractNumId w:val="21"/>
  </w:num>
  <w:num w:numId="13" w16cid:durableId="1501693743">
    <w:abstractNumId w:val="11"/>
  </w:num>
  <w:num w:numId="14" w16cid:durableId="1682661707">
    <w:abstractNumId w:val="5"/>
  </w:num>
  <w:num w:numId="15" w16cid:durableId="1799494226">
    <w:abstractNumId w:val="27"/>
  </w:num>
  <w:num w:numId="16" w16cid:durableId="1736902156">
    <w:abstractNumId w:val="12"/>
  </w:num>
  <w:num w:numId="17" w16cid:durableId="416290738">
    <w:abstractNumId w:val="17"/>
  </w:num>
  <w:num w:numId="18" w16cid:durableId="2071464053">
    <w:abstractNumId w:val="31"/>
  </w:num>
  <w:num w:numId="19" w16cid:durableId="1742872879">
    <w:abstractNumId w:val="22"/>
  </w:num>
  <w:num w:numId="20" w16cid:durableId="52780424">
    <w:abstractNumId w:val="18"/>
  </w:num>
  <w:num w:numId="21" w16cid:durableId="1714495698">
    <w:abstractNumId w:val="16"/>
  </w:num>
  <w:num w:numId="22" w16cid:durableId="511799276">
    <w:abstractNumId w:val="23"/>
  </w:num>
  <w:num w:numId="23" w16cid:durableId="1942370941">
    <w:abstractNumId w:val="25"/>
  </w:num>
  <w:num w:numId="24" w16cid:durableId="1525097847">
    <w:abstractNumId w:val="9"/>
  </w:num>
  <w:num w:numId="25" w16cid:durableId="679046309">
    <w:abstractNumId w:val="15"/>
  </w:num>
  <w:num w:numId="26" w16cid:durableId="4405584">
    <w:abstractNumId w:val="29"/>
  </w:num>
  <w:num w:numId="27" w16cid:durableId="954366675">
    <w:abstractNumId w:val="20"/>
  </w:num>
  <w:num w:numId="28" w16cid:durableId="1406028145">
    <w:abstractNumId w:val="14"/>
  </w:num>
  <w:num w:numId="29" w16cid:durableId="905148189">
    <w:abstractNumId w:val="24"/>
  </w:num>
  <w:num w:numId="30" w16cid:durableId="1726954797">
    <w:abstractNumId w:val="19"/>
  </w:num>
  <w:num w:numId="31" w16cid:durableId="393745655">
    <w:abstractNumId w:val="8"/>
  </w:num>
  <w:num w:numId="32" w16cid:durableId="2302331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oNotDisplayPageBoundarie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0"/>
  <w:defaultTabStop w:val="709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C8"/>
    <w:rsid w:val="000042EB"/>
    <w:rsid w:val="0001149D"/>
    <w:rsid w:val="00014AD8"/>
    <w:rsid w:val="00015965"/>
    <w:rsid w:val="00015C16"/>
    <w:rsid w:val="000200AC"/>
    <w:rsid w:val="000204B6"/>
    <w:rsid w:val="000207A8"/>
    <w:rsid w:val="000230DD"/>
    <w:rsid w:val="00030B62"/>
    <w:rsid w:val="00035E6D"/>
    <w:rsid w:val="00037348"/>
    <w:rsid w:val="0004092A"/>
    <w:rsid w:val="0004399E"/>
    <w:rsid w:val="0004686C"/>
    <w:rsid w:val="00055A40"/>
    <w:rsid w:val="00062D8D"/>
    <w:rsid w:val="000712DE"/>
    <w:rsid w:val="00077764"/>
    <w:rsid w:val="00083219"/>
    <w:rsid w:val="000846AA"/>
    <w:rsid w:val="00084858"/>
    <w:rsid w:val="000A17E1"/>
    <w:rsid w:val="000A2950"/>
    <w:rsid w:val="000A2DF9"/>
    <w:rsid w:val="000A3726"/>
    <w:rsid w:val="000B1964"/>
    <w:rsid w:val="000B4D29"/>
    <w:rsid w:val="000C15EC"/>
    <w:rsid w:val="000C521A"/>
    <w:rsid w:val="000C62C7"/>
    <w:rsid w:val="000D28AB"/>
    <w:rsid w:val="000E04B3"/>
    <w:rsid w:val="000E23FF"/>
    <w:rsid w:val="000E520B"/>
    <w:rsid w:val="000F3C25"/>
    <w:rsid w:val="000F4CBD"/>
    <w:rsid w:val="001021DB"/>
    <w:rsid w:val="00104A4E"/>
    <w:rsid w:val="00116B7A"/>
    <w:rsid w:val="00123540"/>
    <w:rsid w:val="00123BDF"/>
    <w:rsid w:val="001240A9"/>
    <w:rsid w:val="001254C4"/>
    <w:rsid w:val="0013226B"/>
    <w:rsid w:val="00136124"/>
    <w:rsid w:val="00141821"/>
    <w:rsid w:val="00141C04"/>
    <w:rsid w:val="00143E4F"/>
    <w:rsid w:val="00156D36"/>
    <w:rsid w:val="0015707C"/>
    <w:rsid w:val="00160923"/>
    <w:rsid w:val="00163A25"/>
    <w:rsid w:val="0016578F"/>
    <w:rsid w:val="001769A7"/>
    <w:rsid w:val="0018736C"/>
    <w:rsid w:val="00191348"/>
    <w:rsid w:val="00193D9C"/>
    <w:rsid w:val="00194B5F"/>
    <w:rsid w:val="00197CB6"/>
    <w:rsid w:val="001B41AF"/>
    <w:rsid w:val="001B4FC0"/>
    <w:rsid w:val="001D158C"/>
    <w:rsid w:val="001D4673"/>
    <w:rsid w:val="001D4FBF"/>
    <w:rsid w:val="001D5A5F"/>
    <w:rsid w:val="001F2EEF"/>
    <w:rsid w:val="002056B7"/>
    <w:rsid w:val="002066D0"/>
    <w:rsid w:val="00211F9B"/>
    <w:rsid w:val="00212D64"/>
    <w:rsid w:val="002222F3"/>
    <w:rsid w:val="00232592"/>
    <w:rsid w:val="00237DE8"/>
    <w:rsid w:val="00266C81"/>
    <w:rsid w:val="002754EF"/>
    <w:rsid w:val="00275A84"/>
    <w:rsid w:val="00284478"/>
    <w:rsid w:val="0028767C"/>
    <w:rsid w:val="00295C31"/>
    <w:rsid w:val="002979DD"/>
    <w:rsid w:val="002A1AA4"/>
    <w:rsid w:val="002A1C9E"/>
    <w:rsid w:val="002A560F"/>
    <w:rsid w:val="002B0AB4"/>
    <w:rsid w:val="002B1F3F"/>
    <w:rsid w:val="002B3A3A"/>
    <w:rsid w:val="002C1E19"/>
    <w:rsid w:val="002D0F9E"/>
    <w:rsid w:val="002D1F41"/>
    <w:rsid w:val="002D2C8D"/>
    <w:rsid w:val="002D5D29"/>
    <w:rsid w:val="002E0441"/>
    <w:rsid w:val="002E11F7"/>
    <w:rsid w:val="002E7CA1"/>
    <w:rsid w:val="002F1AB5"/>
    <w:rsid w:val="002F6921"/>
    <w:rsid w:val="002F69CA"/>
    <w:rsid w:val="002F7DB5"/>
    <w:rsid w:val="003057DE"/>
    <w:rsid w:val="003172F2"/>
    <w:rsid w:val="003326B3"/>
    <w:rsid w:val="0033376F"/>
    <w:rsid w:val="0034333F"/>
    <w:rsid w:val="00352B59"/>
    <w:rsid w:val="00357D8B"/>
    <w:rsid w:val="003632BF"/>
    <w:rsid w:val="003633F2"/>
    <w:rsid w:val="00365305"/>
    <w:rsid w:val="00370FBF"/>
    <w:rsid w:val="00373286"/>
    <w:rsid w:val="00376279"/>
    <w:rsid w:val="003769EF"/>
    <w:rsid w:val="003776FC"/>
    <w:rsid w:val="0038151D"/>
    <w:rsid w:val="003A250B"/>
    <w:rsid w:val="003A3FFE"/>
    <w:rsid w:val="003B0D36"/>
    <w:rsid w:val="003B5D53"/>
    <w:rsid w:val="003B609A"/>
    <w:rsid w:val="003B71A8"/>
    <w:rsid w:val="003D1604"/>
    <w:rsid w:val="003D6186"/>
    <w:rsid w:val="003E1B95"/>
    <w:rsid w:val="003E529C"/>
    <w:rsid w:val="003F6D7E"/>
    <w:rsid w:val="0042364E"/>
    <w:rsid w:val="00431C4D"/>
    <w:rsid w:val="004328EF"/>
    <w:rsid w:val="00441B91"/>
    <w:rsid w:val="0044238E"/>
    <w:rsid w:val="004479FA"/>
    <w:rsid w:val="00462C72"/>
    <w:rsid w:val="00481CDF"/>
    <w:rsid w:val="004869FA"/>
    <w:rsid w:val="004A0235"/>
    <w:rsid w:val="004A2053"/>
    <w:rsid w:val="004A46E0"/>
    <w:rsid w:val="004B5E5A"/>
    <w:rsid w:val="004B6B3E"/>
    <w:rsid w:val="004C1C8B"/>
    <w:rsid w:val="004D0BE6"/>
    <w:rsid w:val="004D3F42"/>
    <w:rsid w:val="004E252A"/>
    <w:rsid w:val="004E55E8"/>
    <w:rsid w:val="004E7B69"/>
    <w:rsid w:val="004F611A"/>
    <w:rsid w:val="00503702"/>
    <w:rsid w:val="00513E2B"/>
    <w:rsid w:val="00515F3B"/>
    <w:rsid w:val="00517974"/>
    <w:rsid w:val="00520DA5"/>
    <w:rsid w:val="0052180D"/>
    <w:rsid w:val="00525042"/>
    <w:rsid w:val="00530CC2"/>
    <w:rsid w:val="005377B7"/>
    <w:rsid w:val="00542644"/>
    <w:rsid w:val="00544AE9"/>
    <w:rsid w:val="00552DD8"/>
    <w:rsid w:val="00562724"/>
    <w:rsid w:val="00570280"/>
    <w:rsid w:val="00573545"/>
    <w:rsid w:val="00594205"/>
    <w:rsid w:val="005A195A"/>
    <w:rsid w:val="005D0677"/>
    <w:rsid w:val="005D4641"/>
    <w:rsid w:val="005D53C9"/>
    <w:rsid w:val="005E4E96"/>
    <w:rsid w:val="005E7EA2"/>
    <w:rsid w:val="005F2E9A"/>
    <w:rsid w:val="005F3F25"/>
    <w:rsid w:val="0060079D"/>
    <w:rsid w:val="00602A1E"/>
    <w:rsid w:val="006051EE"/>
    <w:rsid w:val="00606988"/>
    <w:rsid w:val="00613C30"/>
    <w:rsid w:val="00615BAD"/>
    <w:rsid w:val="00622B38"/>
    <w:rsid w:val="00624124"/>
    <w:rsid w:val="00626072"/>
    <w:rsid w:val="006264F1"/>
    <w:rsid w:val="00631AB0"/>
    <w:rsid w:val="00631DF1"/>
    <w:rsid w:val="00632250"/>
    <w:rsid w:val="00633CFC"/>
    <w:rsid w:val="00633E02"/>
    <w:rsid w:val="00644607"/>
    <w:rsid w:val="0064549B"/>
    <w:rsid w:val="00645623"/>
    <w:rsid w:val="00654C62"/>
    <w:rsid w:val="00665084"/>
    <w:rsid w:val="00682F05"/>
    <w:rsid w:val="006846B2"/>
    <w:rsid w:val="00686576"/>
    <w:rsid w:val="006870E1"/>
    <w:rsid w:val="006969A7"/>
    <w:rsid w:val="006A109B"/>
    <w:rsid w:val="006A7FEB"/>
    <w:rsid w:val="006B073D"/>
    <w:rsid w:val="006B21DF"/>
    <w:rsid w:val="006B586D"/>
    <w:rsid w:val="006B79B7"/>
    <w:rsid w:val="006C07AE"/>
    <w:rsid w:val="006C5B1C"/>
    <w:rsid w:val="006D3557"/>
    <w:rsid w:val="006D529F"/>
    <w:rsid w:val="006E2809"/>
    <w:rsid w:val="006F0593"/>
    <w:rsid w:val="006F5491"/>
    <w:rsid w:val="0070617D"/>
    <w:rsid w:val="00707118"/>
    <w:rsid w:val="00707F66"/>
    <w:rsid w:val="00713A6E"/>
    <w:rsid w:val="00716323"/>
    <w:rsid w:val="007228EF"/>
    <w:rsid w:val="0072630D"/>
    <w:rsid w:val="00727503"/>
    <w:rsid w:val="00730DC8"/>
    <w:rsid w:val="00734A34"/>
    <w:rsid w:val="0073701B"/>
    <w:rsid w:val="00747F58"/>
    <w:rsid w:val="00755F47"/>
    <w:rsid w:val="00781DAA"/>
    <w:rsid w:val="00783CF5"/>
    <w:rsid w:val="00785A66"/>
    <w:rsid w:val="00793910"/>
    <w:rsid w:val="00795F8B"/>
    <w:rsid w:val="007A0009"/>
    <w:rsid w:val="007A09D0"/>
    <w:rsid w:val="007C0A6A"/>
    <w:rsid w:val="007C28E0"/>
    <w:rsid w:val="007E5CBD"/>
    <w:rsid w:val="007E704D"/>
    <w:rsid w:val="007F1298"/>
    <w:rsid w:val="007F12FE"/>
    <w:rsid w:val="007F2488"/>
    <w:rsid w:val="007F2D7D"/>
    <w:rsid w:val="007F72EA"/>
    <w:rsid w:val="00804F81"/>
    <w:rsid w:val="00805B6D"/>
    <w:rsid w:val="008107C5"/>
    <w:rsid w:val="00814548"/>
    <w:rsid w:val="00836431"/>
    <w:rsid w:val="00837E8A"/>
    <w:rsid w:val="00843EEB"/>
    <w:rsid w:val="00845247"/>
    <w:rsid w:val="0084721E"/>
    <w:rsid w:val="00865F47"/>
    <w:rsid w:val="00870697"/>
    <w:rsid w:val="00874813"/>
    <w:rsid w:val="00877D02"/>
    <w:rsid w:val="008820CF"/>
    <w:rsid w:val="0088341F"/>
    <w:rsid w:val="00883A85"/>
    <w:rsid w:val="0089233A"/>
    <w:rsid w:val="008A48A3"/>
    <w:rsid w:val="008B54FA"/>
    <w:rsid w:val="008D6553"/>
    <w:rsid w:val="008E766F"/>
    <w:rsid w:val="008F4435"/>
    <w:rsid w:val="0090231F"/>
    <w:rsid w:val="00912B3F"/>
    <w:rsid w:val="0091479D"/>
    <w:rsid w:val="00920D09"/>
    <w:rsid w:val="00934155"/>
    <w:rsid w:val="00940EE1"/>
    <w:rsid w:val="00942BB2"/>
    <w:rsid w:val="00943308"/>
    <w:rsid w:val="0094767F"/>
    <w:rsid w:val="00952C83"/>
    <w:rsid w:val="009564D5"/>
    <w:rsid w:val="00962306"/>
    <w:rsid w:val="00972820"/>
    <w:rsid w:val="0097541D"/>
    <w:rsid w:val="009779AF"/>
    <w:rsid w:val="009811C4"/>
    <w:rsid w:val="009A6E12"/>
    <w:rsid w:val="009B44C4"/>
    <w:rsid w:val="009C3F01"/>
    <w:rsid w:val="009D2ED5"/>
    <w:rsid w:val="009D3205"/>
    <w:rsid w:val="009E32E5"/>
    <w:rsid w:val="009F39D2"/>
    <w:rsid w:val="00A03EFC"/>
    <w:rsid w:val="00A1795B"/>
    <w:rsid w:val="00A207CA"/>
    <w:rsid w:val="00A248F3"/>
    <w:rsid w:val="00A3093B"/>
    <w:rsid w:val="00A30DB4"/>
    <w:rsid w:val="00A31199"/>
    <w:rsid w:val="00A368FF"/>
    <w:rsid w:val="00A46C7A"/>
    <w:rsid w:val="00A51112"/>
    <w:rsid w:val="00A53B27"/>
    <w:rsid w:val="00A57868"/>
    <w:rsid w:val="00A64D06"/>
    <w:rsid w:val="00A73216"/>
    <w:rsid w:val="00A81FF6"/>
    <w:rsid w:val="00A865C3"/>
    <w:rsid w:val="00A90C98"/>
    <w:rsid w:val="00A95450"/>
    <w:rsid w:val="00AA5196"/>
    <w:rsid w:val="00AC517F"/>
    <w:rsid w:val="00AC6A9B"/>
    <w:rsid w:val="00AD3E42"/>
    <w:rsid w:val="00AE3C61"/>
    <w:rsid w:val="00AE4E7B"/>
    <w:rsid w:val="00AF0149"/>
    <w:rsid w:val="00AF015F"/>
    <w:rsid w:val="00AF351F"/>
    <w:rsid w:val="00AF7017"/>
    <w:rsid w:val="00B0012D"/>
    <w:rsid w:val="00B01E24"/>
    <w:rsid w:val="00B16A3E"/>
    <w:rsid w:val="00B41333"/>
    <w:rsid w:val="00B71D1E"/>
    <w:rsid w:val="00B77456"/>
    <w:rsid w:val="00B91C04"/>
    <w:rsid w:val="00B93BA7"/>
    <w:rsid w:val="00B94F2F"/>
    <w:rsid w:val="00BA3765"/>
    <w:rsid w:val="00BC00F8"/>
    <w:rsid w:val="00BE0ECB"/>
    <w:rsid w:val="00BE0F70"/>
    <w:rsid w:val="00BE560A"/>
    <w:rsid w:val="00BE5F2F"/>
    <w:rsid w:val="00BF0196"/>
    <w:rsid w:val="00BF0BA4"/>
    <w:rsid w:val="00BF3419"/>
    <w:rsid w:val="00C01DAA"/>
    <w:rsid w:val="00C02678"/>
    <w:rsid w:val="00C0268F"/>
    <w:rsid w:val="00C03BC5"/>
    <w:rsid w:val="00C26FDC"/>
    <w:rsid w:val="00C366E1"/>
    <w:rsid w:val="00C53A60"/>
    <w:rsid w:val="00C650A9"/>
    <w:rsid w:val="00C664E9"/>
    <w:rsid w:val="00C674D1"/>
    <w:rsid w:val="00C82ADB"/>
    <w:rsid w:val="00C83408"/>
    <w:rsid w:val="00C838A2"/>
    <w:rsid w:val="00C9288E"/>
    <w:rsid w:val="00CA1B44"/>
    <w:rsid w:val="00CA236C"/>
    <w:rsid w:val="00CA3788"/>
    <w:rsid w:val="00CA5396"/>
    <w:rsid w:val="00CA5B29"/>
    <w:rsid w:val="00CA705A"/>
    <w:rsid w:val="00CB3286"/>
    <w:rsid w:val="00CB38E0"/>
    <w:rsid w:val="00CB473F"/>
    <w:rsid w:val="00CB6764"/>
    <w:rsid w:val="00CD247A"/>
    <w:rsid w:val="00CD24D0"/>
    <w:rsid w:val="00CD2E7D"/>
    <w:rsid w:val="00CE5383"/>
    <w:rsid w:val="00CF4BC1"/>
    <w:rsid w:val="00D036B3"/>
    <w:rsid w:val="00D04FAF"/>
    <w:rsid w:val="00D07B4E"/>
    <w:rsid w:val="00D21A77"/>
    <w:rsid w:val="00D23E5B"/>
    <w:rsid w:val="00D24EF5"/>
    <w:rsid w:val="00D303E1"/>
    <w:rsid w:val="00D40323"/>
    <w:rsid w:val="00D40866"/>
    <w:rsid w:val="00D40A33"/>
    <w:rsid w:val="00D46BE2"/>
    <w:rsid w:val="00D566F3"/>
    <w:rsid w:val="00D56EE9"/>
    <w:rsid w:val="00D62A3A"/>
    <w:rsid w:val="00D659E8"/>
    <w:rsid w:val="00D66756"/>
    <w:rsid w:val="00D67AFF"/>
    <w:rsid w:val="00D73E55"/>
    <w:rsid w:val="00D76D00"/>
    <w:rsid w:val="00D77BA3"/>
    <w:rsid w:val="00D8315E"/>
    <w:rsid w:val="00D94670"/>
    <w:rsid w:val="00DA2CDE"/>
    <w:rsid w:val="00DB657E"/>
    <w:rsid w:val="00DC0C66"/>
    <w:rsid w:val="00DC1974"/>
    <w:rsid w:val="00DC3CE2"/>
    <w:rsid w:val="00DC4780"/>
    <w:rsid w:val="00DC6EC2"/>
    <w:rsid w:val="00DE59BC"/>
    <w:rsid w:val="00DE6E8E"/>
    <w:rsid w:val="00DF1428"/>
    <w:rsid w:val="00DF4462"/>
    <w:rsid w:val="00E01496"/>
    <w:rsid w:val="00E0327A"/>
    <w:rsid w:val="00E27A22"/>
    <w:rsid w:val="00E30E7A"/>
    <w:rsid w:val="00E3195B"/>
    <w:rsid w:val="00E423E7"/>
    <w:rsid w:val="00E5598A"/>
    <w:rsid w:val="00E716BE"/>
    <w:rsid w:val="00E73D2B"/>
    <w:rsid w:val="00E7504A"/>
    <w:rsid w:val="00E83A21"/>
    <w:rsid w:val="00E83D07"/>
    <w:rsid w:val="00E87B6B"/>
    <w:rsid w:val="00E93AA7"/>
    <w:rsid w:val="00E95402"/>
    <w:rsid w:val="00EA5D14"/>
    <w:rsid w:val="00EB05F9"/>
    <w:rsid w:val="00EB16BA"/>
    <w:rsid w:val="00EB7AB2"/>
    <w:rsid w:val="00ED19DA"/>
    <w:rsid w:val="00ED31B2"/>
    <w:rsid w:val="00ED761B"/>
    <w:rsid w:val="00EF7465"/>
    <w:rsid w:val="00EF793B"/>
    <w:rsid w:val="00F10A39"/>
    <w:rsid w:val="00F211D2"/>
    <w:rsid w:val="00F23DAC"/>
    <w:rsid w:val="00F3016B"/>
    <w:rsid w:val="00F32CF4"/>
    <w:rsid w:val="00F5156B"/>
    <w:rsid w:val="00F57022"/>
    <w:rsid w:val="00F63268"/>
    <w:rsid w:val="00F657BA"/>
    <w:rsid w:val="00F72CDF"/>
    <w:rsid w:val="00F91229"/>
    <w:rsid w:val="00F94063"/>
    <w:rsid w:val="00F97EFC"/>
    <w:rsid w:val="00FA67BE"/>
    <w:rsid w:val="00FB2635"/>
    <w:rsid w:val="00FB7677"/>
    <w:rsid w:val="00FC1F9C"/>
    <w:rsid w:val="00FC283C"/>
    <w:rsid w:val="00FE4919"/>
    <w:rsid w:val="00FF2ABF"/>
    <w:rsid w:val="00FF41E1"/>
    <w:rsid w:val="00FF420A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89D8D2"/>
  <w15:chartTrackingRefBased/>
  <w15:docId w15:val="{86E6A3F9-A3F5-45AE-84EE-E80B65EA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kern w:val="2"/>
        <w:lang w:val="de-AT" w:eastAsia="de-AT" w:bidi="ar-SA"/>
        <w14:ligatures w14:val="standardContextua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D94670"/>
    <w:rPr>
      <w:rFonts w:ascii="AvenirNext LT Pro Regular" w:hAnsi="AvenirNext LT Pro Regular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2F1AB5"/>
    <w:pPr>
      <w:keepNext/>
      <w:spacing w:after="260"/>
      <w:outlineLvl w:val="0"/>
    </w:pPr>
    <w:rPr>
      <w:rFonts w:cs="Arial"/>
      <w:b/>
      <w:bCs/>
      <w:kern w:val="32"/>
      <w:sz w:val="22"/>
      <w:szCs w:val="32"/>
    </w:rPr>
  </w:style>
  <w:style w:type="paragraph" w:styleId="berschrift2">
    <w:name w:val="heading 2"/>
    <w:basedOn w:val="Standard"/>
    <w:next w:val="Standard"/>
    <w:qFormat/>
    <w:rsid w:val="002F1AB5"/>
    <w:pPr>
      <w:keepNext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A57868"/>
    <w:pPr>
      <w:keepNext/>
      <w:outlineLvl w:val="2"/>
    </w:pPr>
    <w:rPr>
      <w:rFonts w:cs="Arial"/>
      <w:b/>
      <w:bCs/>
      <w:color w:val="7F7F7F" w:themeColor="text1" w:themeTint="8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B41333"/>
    <w:rPr>
      <w:rFonts w:ascii="Avenir LT 45 Book" w:hAnsi="Avenir LT 45 Book"/>
      <w:color w:val="auto"/>
      <w:sz w:val="19"/>
      <w:u w:val="none"/>
    </w:rPr>
  </w:style>
  <w:style w:type="paragraph" w:styleId="Kopfzeile">
    <w:name w:val="header"/>
    <w:basedOn w:val="Standard"/>
    <w:rsid w:val="00CA3788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CA3788"/>
    <w:pPr>
      <w:tabs>
        <w:tab w:val="center" w:pos="4536"/>
        <w:tab w:val="right" w:pos="9072"/>
      </w:tabs>
    </w:pPr>
  </w:style>
  <w:style w:type="character" w:customStyle="1" w:styleId="DatumAbsender">
    <w:name w:val="Datum Absender"/>
    <w:rsid w:val="009564D5"/>
    <w:rPr>
      <w:rFonts w:ascii="Avenir LT 45 Book" w:hAnsi="Avenir LT 45 Book"/>
      <w:sz w:val="16"/>
    </w:rPr>
  </w:style>
  <w:style w:type="character" w:customStyle="1" w:styleId="Betreff">
    <w:name w:val="Betreff"/>
    <w:rsid w:val="000C62C7"/>
    <w:rPr>
      <w:rFonts w:ascii="Avenir LT 65 Medium" w:hAnsi="Avenir LT 65 Medium"/>
    </w:rPr>
  </w:style>
  <w:style w:type="paragraph" w:styleId="Sprechblasentext">
    <w:name w:val="Balloon Text"/>
    <w:basedOn w:val="Standard"/>
    <w:semiHidden/>
    <w:rsid w:val="00BF0BA4"/>
    <w:rPr>
      <w:rFonts w:ascii="Tahoma" w:hAnsi="Tahoma" w:cs="Tahoma"/>
      <w:sz w:val="16"/>
      <w:szCs w:val="16"/>
    </w:rPr>
  </w:style>
  <w:style w:type="numbering" w:customStyle="1" w:styleId="FormatvorlageAufgezhlt">
    <w:name w:val="Formatvorlage Aufgezählt"/>
    <w:basedOn w:val="KeineListe"/>
    <w:rsid w:val="00F5156B"/>
    <w:pPr>
      <w:numPr>
        <w:numId w:val="14"/>
      </w:numPr>
    </w:pPr>
  </w:style>
  <w:style w:type="paragraph" w:styleId="Dokumentstruktur">
    <w:name w:val="Document Map"/>
    <w:basedOn w:val="Standard"/>
    <w:semiHidden/>
    <w:rsid w:val="000A17E1"/>
    <w:pPr>
      <w:shd w:val="clear" w:color="auto" w:fill="000080"/>
    </w:pPr>
    <w:rPr>
      <w:rFonts w:ascii="Tahoma" w:hAnsi="Tahoma" w:cs="Tahoma"/>
      <w:szCs w:val="20"/>
    </w:rPr>
  </w:style>
  <w:style w:type="paragraph" w:customStyle="1" w:styleId="EinfacherAbsatz">
    <w:name w:val="[Einfacher Absatz]"/>
    <w:basedOn w:val="Standard"/>
    <w:rsid w:val="00CB38E0"/>
    <w:pPr>
      <w:autoSpaceDE w:val="0"/>
      <w:autoSpaceDN w:val="0"/>
      <w:adjustRightInd w:val="0"/>
      <w:spacing w:line="288" w:lineRule="auto"/>
      <w:textAlignment w:val="center"/>
    </w:pPr>
    <w:rPr>
      <w:rFonts w:ascii="Times Regular" w:hAnsi="Times Regular" w:cs="Times Regular"/>
      <w:color w:val="000000"/>
      <w:sz w:val="24"/>
      <w:lang w:eastAsia="de-AT"/>
    </w:rPr>
  </w:style>
  <w:style w:type="paragraph" w:customStyle="1" w:styleId="05Flietext">
    <w:name w:val="05 Fließtext"/>
    <w:basedOn w:val="EinfacherAbsatz"/>
    <w:rsid w:val="00FF6841"/>
    <w:pPr>
      <w:tabs>
        <w:tab w:val="left" w:pos="283"/>
      </w:tabs>
    </w:pPr>
    <w:rPr>
      <w:rFonts w:ascii="Avenir LT 45 Book" w:hAnsi="Avenir LT 45 Book" w:cs="Avenir LT 45 Book"/>
    </w:rPr>
  </w:style>
  <w:style w:type="character" w:customStyle="1" w:styleId="Flietext">
    <w:name w:val="Fließtext"/>
    <w:rsid w:val="00FF6841"/>
    <w:rPr>
      <w:rFonts w:ascii="Avenir LT 45 Book" w:hAnsi="Avenir LT 45 Book" w:cs="Avenir LT 45 Book"/>
      <w:color w:val="000000"/>
      <w:sz w:val="20"/>
      <w:szCs w:val="20"/>
    </w:rPr>
  </w:style>
  <w:style w:type="paragraph" w:styleId="Titel">
    <w:name w:val="Title"/>
    <w:basedOn w:val="Standard"/>
    <w:next w:val="Standard"/>
    <w:link w:val="TitelZchn"/>
    <w:qFormat/>
    <w:rsid w:val="002F1AB5"/>
    <w:pPr>
      <w:contextualSpacing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elZchn">
    <w:name w:val="Titel Zchn"/>
    <w:basedOn w:val="Absatz-Standardschriftart"/>
    <w:link w:val="Titel"/>
    <w:rsid w:val="002F1AB5"/>
    <w:rPr>
      <w:rFonts w:ascii="AvenirNext LT Pro Regular" w:eastAsiaTheme="majorEastAsia" w:hAnsi="AvenirNext LT Pro Regular" w:cstheme="majorBidi"/>
      <w:b/>
      <w:spacing w:val="-10"/>
      <w:kern w:val="28"/>
      <w:sz w:val="22"/>
      <w:szCs w:val="56"/>
      <w:lang w:val="de-DE"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AB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semiHidden/>
    <w:unhideWhenUsed/>
    <w:rsid w:val="002F1AB5"/>
    <w:rPr>
      <w:color w:val="800080" w:themeColor="followedHyperlink"/>
      <w:u w:val="single"/>
    </w:rPr>
  </w:style>
  <w:style w:type="table" w:styleId="Tabellenraster">
    <w:name w:val="Table Grid"/>
    <w:basedOn w:val="NormaleTabelle"/>
    <w:rsid w:val="001D4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75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age\Nextcloud%20Gyro\Dokumentation\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1</Pages>
  <Words>22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Max Mustermann</vt:lpstr>
    </vt:vector>
  </TitlesOfParts>
  <Company>connexia</Company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 Mustermann</dc:title>
  <dc:subject/>
  <dc:creator>Allgaeuer Gerhard</dc:creator>
  <cp:keywords/>
  <dc:description/>
  <cp:lastModifiedBy>Allgaeuer Gerhard</cp:lastModifiedBy>
  <cp:revision>41</cp:revision>
  <cp:lastPrinted>2010-10-27T10:24:00Z</cp:lastPrinted>
  <dcterms:created xsi:type="dcterms:W3CDTF">2025-02-20T19:54:00Z</dcterms:created>
  <dcterms:modified xsi:type="dcterms:W3CDTF">2025-03-05T17:19:00Z</dcterms:modified>
</cp:coreProperties>
</file>