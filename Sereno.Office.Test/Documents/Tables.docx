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6844" w14:textId="3A4EFEF7" w:rsidR="002D1F41" w:rsidRDefault="00512C00" w:rsidP="00512C00">
      <w:pPr>
        <w:pStyle w:val="berschrift1"/>
      </w:pPr>
      <w:r>
        <w:t>Tabelle ohne Header</w:t>
      </w:r>
    </w:p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>Zeile 2, Spalte 2</w:t>
            </w:r>
          </w:p>
        </w:tc>
      </w:tr>
    </w:tbl>
    <w:p w14:paraId="10C189B2" w14:textId="77777777" w:rsidR="002E7CA1" w:rsidRDefault="002E7CA1" w:rsidP="00901A44"/>
    <w:p w14:paraId="4976B4F6" w14:textId="07A7DC6D" w:rsidR="00901A44" w:rsidRPr="00901A44" w:rsidRDefault="00901A44" w:rsidP="00901A44">
      <w:pPr>
        <w:pStyle w:val="berschrift1"/>
      </w:pPr>
      <w:r>
        <w:t>Tabelle mit Header</w:t>
      </w:r>
    </w:p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6DA367A2" w:rsidR="002E7CA1" w:rsidRDefault="002056B7" w:rsidP="00C620BB">
            <w:r>
              <w:t>Column</w:t>
            </w:r>
            <w:r w:rsidR="002E7CA1">
              <w:t xml:space="preserve"> 1</w:t>
            </w:r>
          </w:p>
        </w:tc>
        <w:tc>
          <w:tcPr>
            <w:tcW w:w="5103" w:type="dxa"/>
          </w:tcPr>
          <w:p w14:paraId="7B95F618" w14:textId="02002922" w:rsidR="002E7CA1" w:rsidRDefault="00F211D2" w:rsidP="00C620BB">
            <w:r>
              <w:t xml:space="preserve">Column </w:t>
            </w:r>
            <w:r w:rsidR="0013226B">
              <w:t>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Default="002E7CA1" w:rsidP="004A46E0"/>
    <w:p w14:paraId="44D52F60" w14:textId="21905FE0" w:rsidR="00887C20" w:rsidRDefault="00887C20" w:rsidP="00887C20">
      <w:pPr>
        <w:pStyle w:val="berschrift1"/>
      </w:pPr>
      <w:r>
        <w:t>Table ohne explizite Spaltenbreite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87C20" w14:paraId="5D7D4D38" w14:textId="77777777" w:rsidTr="00887C20">
        <w:tc>
          <w:tcPr>
            <w:tcW w:w="4530" w:type="dxa"/>
          </w:tcPr>
          <w:p w14:paraId="739104A6" w14:textId="77777777" w:rsidR="00887C20" w:rsidRDefault="00887C20" w:rsidP="00887C20"/>
        </w:tc>
        <w:tc>
          <w:tcPr>
            <w:tcW w:w="4530" w:type="dxa"/>
          </w:tcPr>
          <w:p w14:paraId="1D6C441A" w14:textId="77777777" w:rsidR="00887C20" w:rsidRDefault="00887C20" w:rsidP="00887C20"/>
        </w:tc>
      </w:tr>
    </w:tbl>
    <w:p w14:paraId="0131E5E8" w14:textId="77777777" w:rsidR="00887C20" w:rsidRPr="00887C20" w:rsidRDefault="00887C20" w:rsidP="00887C20"/>
    <w:sectPr w:rsidR="00887C20" w:rsidRPr="00887C20" w:rsidSect="00F3016B">
      <w:headerReference w:type="default" r:id="rId7"/>
      <w:footerReference w:type="default" r:id="rId8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0533E" w14:textId="77777777" w:rsidR="009730E0" w:rsidRDefault="009730E0">
      <w:r>
        <w:separator/>
      </w:r>
    </w:p>
  </w:endnote>
  <w:endnote w:type="continuationSeparator" w:id="0">
    <w:p w14:paraId="0077CADE" w14:textId="77777777" w:rsidR="009730E0" w:rsidRDefault="0097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D3731" w14:textId="77777777" w:rsidR="009730E0" w:rsidRDefault="009730E0">
      <w:r>
        <w:separator/>
      </w:r>
    </w:p>
  </w:footnote>
  <w:footnote w:type="continuationSeparator" w:id="0">
    <w:p w14:paraId="6F0B7D4B" w14:textId="77777777" w:rsidR="009730E0" w:rsidRDefault="00973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2CD17CEE"/>
    <w:multiLevelType w:val="hybridMultilevel"/>
    <w:tmpl w:val="F01624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0654"/>
    <w:multiLevelType w:val="multilevel"/>
    <w:tmpl w:val="330CD068"/>
    <w:numStyleLink w:val="FormatvorlageAufgezhlt"/>
  </w:abstractNum>
  <w:abstractNum w:abstractNumId="17" w15:restartNumberingAfterBreak="0">
    <w:nsid w:val="435F5590"/>
    <w:multiLevelType w:val="multilevel"/>
    <w:tmpl w:val="330CD068"/>
    <w:numStyleLink w:val="FormatvorlageAufgezhlt"/>
  </w:abstractNum>
  <w:abstractNum w:abstractNumId="18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D5133"/>
    <w:multiLevelType w:val="multilevel"/>
    <w:tmpl w:val="330CD068"/>
    <w:numStyleLink w:val="FormatvorlageAufgezhlt"/>
  </w:abstractNum>
  <w:abstractNum w:abstractNumId="21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682358"/>
    <w:multiLevelType w:val="multilevel"/>
    <w:tmpl w:val="330CD068"/>
    <w:numStyleLink w:val="FormatvorlageAufgezhlt"/>
  </w:abstractNum>
  <w:abstractNum w:abstractNumId="25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3"/>
  </w:num>
  <w:num w:numId="3" w16cid:durableId="1384988272">
    <w:abstractNumId w:val="25"/>
  </w:num>
  <w:num w:numId="4" w16cid:durableId="242417772">
    <w:abstractNumId w:val="27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9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4"/>
  </w:num>
  <w:num w:numId="16" w16cid:durableId="1736902156">
    <w:abstractNumId w:val="11"/>
  </w:num>
  <w:num w:numId="17" w16cid:durableId="416290738">
    <w:abstractNumId w:val="16"/>
  </w:num>
  <w:num w:numId="18" w16cid:durableId="2071464053">
    <w:abstractNumId w:val="28"/>
  </w:num>
  <w:num w:numId="19" w16cid:durableId="1742872879">
    <w:abstractNumId w:val="20"/>
  </w:num>
  <w:num w:numId="20" w16cid:durableId="52780424">
    <w:abstractNumId w:val="17"/>
  </w:num>
  <w:num w:numId="21" w16cid:durableId="1714495698">
    <w:abstractNumId w:val="15"/>
  </w:num>
  <w:num w:numId="22" w16cid:durableId="511799276">
    <w:abstractNumId w:val="21"/>
  </w:num>
  <w:num w:numId="23" w16cid:durableId="1942370941">
    <w:abstractNumId w:val="22"/>
  </w:num>
  <w:num w:numId="24" w16cid:durableId="1525097847">
    <w:abstractNumId w:val="8"/>
  </w:num>
  <w:num w:numId="25" w16cid:durableId="679046309">
    <w:abstractNumId w:val="14"/>
  </w:num>
  <w:num w:numId="26" w16cid:durableId="4405584">
    <w:abstractNumId w:val="26"/>
  </w:num>
  <w:num w:numId="27" w16cid:durableId="954366675">
    <w:abstractNumId w:val="18"/>
  </w:num>
  <w:num w:numId="28" w16cid:durableId="1406028145">
    <w:abstractNumId w:val="13"/>
  </w:num>
  <w:num w:numId="29" w16cid:durableId="6376117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259FA"/>
    <w:rsid w:val="00030B62"/>
    <w:rsid w:val="00035E6D"/>
    <w:rsid w:val="00037348"/>
    <w:rsid w:val="0004092A"/>
    <w:rsid w:val="0004399E"/>
    <w:rsid w:val="0004686C"/>
    <w:rsid w:val="00055A40"/>
    <w:rsid w:val="00055DD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A744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91406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2C00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03"/>
    <w:rsid w:val="005D4641"/>
    <w:rsid w:val="005D53C9"/>
    <w:rsid w:val="005E33AE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85A66"/>
    <w:rsid w:val="00793910"/>
    <w:rsid w:val="00795F8B"/>
    <w:rsid w:val="007A0009"/>
    <w:rsid w:val="007A09D0"/>
    <w:rsid w:val="007B1229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58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87C20"/>
    <w:rsid w:val="0089233A"/>
    <w:rsid w:val="008A48A3"/>
    <w:rsid w:val="008B54FA"/>
    <w:rsid w:val="008D6553"/>
    <w:rsid w:val="008E766F"/>
    <w:rsid w:val="008F4435"/>
    <w:rsid w:val="00901A44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30E0"/>
    <w:rsid w:val="0097541D"/>
    <w:rsid w:val="009A6E12"/>
    <w:rsid w:val="009B0F5D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16DB0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34</cp:revision>
  <cp:lastPrinted>2010-10-27T10:24:00Z</cp:lastPrinted>
  <dcterms:created xsi:type="dcterms:W3CDTF">2025-02-20T19:54:00Z</dcterms:created>
  <dcterms:modified xsi:type="dcterms:W3CDTF">2025-03-05T21:34:00Z</dcterms:modified>
</cp:coreProperties>
</file>